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customXml/itemProps9.xml" ContentType="application/vnd.openxmlformats-officedocument.customXmlProperties+xml"/>
  <Override PartName="/customXml/itemProps10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webextensions/webextension3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alias w:val="Dokument Informationen"/>
        <w:tag w:val="officeatworkDocumentPart: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"/>
        <w:id w:val="-695539582"/>
        <w:lock w:val="sdtLocked"/>
        <w:placeholder>
          <w:docPart w:val="C1545A24D22543498D375BC2A65F534F"/>
        </w:placeholder>
      </w:sdtPr>
      <w:sdtEndPr>
        <w:rPr>
          <w:rFonts w:eastAsia="Times New Roman"/>
          <w:b w:val="0"/>
          <w:sz w:val="22"/>
        </w:rPr>
      </w:sdtEndPr>
      <w:sdtContent>
        <w:p w14:paraId="06D45A34" w14:textId="77777777" w:rsidR="008A0D8C" w:rsidRDefault="008A0D8C">
          <w:pPr>
            <w:pStyle w:val="seitentitel"/>
            <w:rPr>
              <w:sz w:val="24"/>
              <w:szCs w:val="24"/>
            </w:rPr>
          </w:pPr>
          <w:r>
            <w:t xml:space="preserve">Besprechung mit Christoph </w:t>
          </w:r>
          <w:proofErr w:type="spellStart"/>
          <w:r>
            <w:t>Nänni</w:t>
          </w:r>
          <w:proofErr w:type="spellEnd"/>
          <w:r>
            <w:t xml:space="preserve"> vom 06.12.2023</w:t>
          </w:r>
        </w:p>
        <w:p w14:paraId="1B954367" w14:textId="77777777" w:rsidR="008A0D8C" w:rsidRDefault="008A0D8C">
          <w:pPr>
            <w:pStyle w:val="untertitel0"/>
          </w:pPr>
          <w:r>
            <w:t>(Bereichsleiter Geologie &amp; Naturgefahren, Tiefbauamt Graubünden)</w:t>
          </w:r>
        </w:p>
        <w:p w14:paraId="484776F9" w14:textId="77777777" w:rsidR="008A0D8C" w:rsidRDefault="008A0D8C">
          <w:pPr>
            <w:rPr>
              <w:rFonts w:eastAsia="Times New Roman"/>
            </w:rPr>
          </w:pPr>
        </w:p>
        <w:tbl>
          <w:tblPr>
            <w:tblW w:w="0" w:type="auto"/>
            <w:tblBorders>
              <w:top w:val="single" w:sz="6" w:space="0" w:color="000000"/>
              <w:bottom w:val="single" w:sz="6" w:space="0" w:color="000000"/>
            </w:tblBorders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1950"/>
            <w:gridCol w:w="7425"/>
          </w:tblGrid>
          <w:tr w:rsidR="008A0D8C" w14:paraId="49EC4D51" w14:textId="77777777">
            <w:trPr>
              <w:trHeight w:val="75"/>
            </w:trPr>
            <w:tc>
              <w:tcPr>
                <w:tcW w:w="0" w:type="auto"/>
                <w:hideMark/>
              </w:tcPr>
              <w:p w14:paraId="78ABFCE7" w14:textId="77777777" w:rsidR="008A0D8C" w:rsidRDefault="008A0D8C">
                <w:pPr>
                  <w:rPr>
                    <w:rFonts w:eastAsia="Times New Roman"/>
                  </w:rPr>
                </w:pPr>
              </w:p>
            </w:tc>
            <w:tc>
              <w:tcPr>
                <w:tcW w:w="0" w:type="auto"/>
                <w:hideMark/>
              </w:tcPr>
              <w:p w14:paraId="791230F0" w14:textId="77777777" w:rsidR="008A0D8C" w:rsidRDefault="008A0D8C">
                <w:pPr>
                  <w:rPr>
                    <w:rFonts w:eastAsia="Times New Roman"/>
                    <w:sz w:val="20"/>
                    <w:szCs w:val="20"/>
                  </w:rPr>
                </w:pPr>
              </w:p>
            </w:tc>
          </w:tr>
          <w:tr w:rsidR="008A0D8C" w14:paraId="5286C3E1" w14:textId="77777777">
            <w:tc>
              <w:tcPr>
                <w:tcW w:w="1950" w:type="dxa"/>
                <w:hideMark/>
              </w:tcPr>
              <w:p w14:paraId="095EE615" w14:textId="77777777" w:rsidR="008A0D8C" w:rsidRDefault="008A0D8C">
                <w:pPr>
                  <w:rPr>
                    <w:rFonts w:eastAsia="Times New Roman"/>
                    <w:sz w:val="24"/>
                    <w:szCs w:val="24"/>
                  </w:rPr>
                </w:pPr>
                <w:r>
                  <w:rPr>
                    <w:rFonts w:eastAsia="Times New Roman"/>
                  </w:rPr>
                  <w:t>Von:</w:t>
                </w:r>
              </w:p>
            </w:tc>
            <w:tc>
              <w:tcPr>
                <w:tcW w:w="7425" w:type="dxa"/>
                <w:hideMark/>
              </w:tcPr>
              <w:p w14:paraId="78F45A46" w14:textId="0AD94BAF" w:rsidR="008A0D8C" w:rsidRPr="008A0D8C" w:rsidRDefault="008A0D8C" w:rsidP="008A0D8C">
                <w:pPr>
                  <w:rPr>
                    <w:rFonts w:eastAsia="Times New Roman"/>
                  </w:rPr>
                </w:pPr>
                <w:r>
                  <w:rPr>
                    <w:rFonts w:eastAsia="Times New Roman"/>
                  </w:rPr>
                  <w:t xml:space="preserve">Nabil Mikhael, </w:t>
                </w:r>
                <w:r>
                  <w:rPr>
                    <w:rFonts w:eastAsia="Times New Roman"/>
                  </w:rPr>
                  <w:br/>
                </w:r>
                <w:proofErr w:type="spellStart"/>
                <w:r w:rsidRPr="008A0D8C">
                  <w:rPr>
                    <w:rFonts w:eastAsia="Times New Roman"/>
                  </w:rPr>
                  <w:t>Perinpagumar</w:t>
                </w:r>
                <w:proofErr w:type="spellEnd"/>
                <w:r w:rsidRPr="008A0D8C">
                  <w:rPr>
                    <w:rFonts w:eastAsia="Times New Roman"/>
                  </w:rPr>
                  <w:t xml:space="preserve"> </w:t>
                </w:r>
                <w:proofErr w:type="spellStart"/>
                <w:r w:rsidRPr="008A0D8C">
                  <w:rPr>
                    <w:rFonts w:eastAsia="Times New Roman"/>
                  </w:rPr>
                  <w:t>Munnanathan</w:t>
                </w:r>
                <w:proofErr w:type="spellEnd"/>
              </w:p>
              <w:p w14:paraId="4E78A57D" w14:textId="513835C7" w:rsidR="008A0D8C" w:rsidRDefault="008A0D8C" w:rsidP="008A0D8C">
                <w:pPr>
                  <w:rPr>
                    <w:rFonts w:eastAsia="Times New Roman"/>
                  </w:rPr>
                </w:pPr>
                <w:proofErr w:type="spellStart"/>
                <w:r w:rsidRPr="008A0D8C">
                  <w:rPr>
                    <w:rFonts w:eastAsia="Times New Roman"/>
                  </w:rPr>
                  <w:t>Aswin</w:t>
                </w:r>
                <w:proofErr w:type="spellEnd"/>
                <w:r w:rsidRPr="008A0D8C">
                  <w:rPr>
                    <w:rFonts w:eastAsia="Times New Roman"/>
                  </w:rPr>
                  <w:t xml:space="preserve"> </w:t>
                </w:r>
                <w:proofErr w:type="spellStart"/>
                <w:r w:rsidRPr="008A0D8C">
                  <w:rPr>
                    <w:rFonts w:eastAsia="Times New Roman"/>
                  </w:rPr>
                  <w:t>Senthilrajan</w:t>
                </w:r>
                <w:proofErr w:type="spellEnd"/>
              </w:p>
              <w:p w14:paraId="2359378C" w14:textId="30B4B1A7" w:rsidR="008A0D8C" w:rsidRDefault="008A0D8C" w:rsidP="008A0D8C">
                <w:pPr>
                  <w:rPr>
                    <w:rFonts w:eastAsia="Times New Roman"/>
                  </w:rPr>
                </w:pPr>
                <w:r>
                  <w:rPr>
                    <w:rFonts w:eastAsia="Times New Roman"/>
                  </w:rPr>
                  <w:t>Alessandro Gregori</w:t>
                </w:r>
              </w:p>
              <w:p w14:paraId="18AD7C50" w14:textId="68F6D91F" w:rsidR="008A0D8C" w:rsidRDefault="008A0D8C">
                <w:pPr>
                  <w:rPr>
                    <w:rFonts w:eastAsia="Times New Roman"/>
                  </w:rPr>
                </w:pPr>
              </w:p>
            </w:tc>
          </w:tr>
          <w:tr w:rsidR="008A0D8C" w14:paraId="570F6E2A" w14:textId="77777777">
            <w:tc>
              <w:tcPr>
                <w:tcW w:w="0" w:type="auto"/>
                <w:hideMark/>
              </w:tcPr>
              <w:p w14:paraId="17157F22" w14:textId="49021064" w:rsidR="008A0D8C" w:rsidRDefault="008A0D8C">
                <w:pPr>
                  <w:rPr>
                    <w:rFonts w:eastAsia="Times New Roman"/>
                  </w:rPr>
                </w:pPr>
                <w:r>
                  <w:rPr>
                    <w:rFonts w:eastAsia="Times New Roman"/>
                  </w:rPr>
                  <w:t>Datum:</w:t>
                </w:r>
              </w:p>
            </w:tc>
            <w:tc>
              <w:tcPr>
                <w:tcW w:w="0" w:type="auto"/>
                <w:hideMark/>
              </w:tcPr>
              <w:p w14:paraId="2EBB0083" w14:textId="615DDD3B" w:rsidR="008A0D8C" w:rsidRDefault="008A0D8C">
                <w:pPr>
                  <w:rPr>
                    <w:rFonts w:eastAsia="Times New Roman"/>
                  </w:rPr>
                </w:pPr>
                <w:r>
                  <w:rPr>
                    <w:rFonts w:eastAsia="Times New Roman"/>
                  </w:rPr>
                  <w:t>7. Januar 2024</w:t>
                </w:r>
              </w:p>
            </w:tc>
          </w:tr>
          <w:tr w:rsidR="008A0D8C" w14:paraId="3DCF20DC" w14:textId="77777777">
            <w:tc>
              <w:tcPr>
                <w:tcW w:w="0" w:type="auto"/>
                <w:hideMark/>
              </w:tcPr>
              <w:p w14:paraId="06023387" w14:textId="72B3BBD9" w:rsidR="008A0D8C" w:rsidRDefault="008A0D8C">
                <w:pPr>
                  <w:rPr>
                    <w:rFonts w:eastAsia="Times New Roman"/>
                    <w:sz w:val="24"/>
                    <w:szCs w:val="24"/>
                  </w:rPr>
                </w:pPr>
              </w:p>
            </w:tc>
            <w:tc>
              <w:tcPr>
                <w:tcW w:w="0" w:type="auto"/>
                <w:hideMark/>
              </w:tcPr>
              <w:p w14:paraId="1D7F7599" w14:textId="68FD1A31" w:rsidR="008A0D8C" w:rsidRDefault="008A0D8C">
                <w:pPr>
                  <w:rPr>
                    <w:rFonts w:eastAsia="Times New Roman"/>
                  </w:rPr>
                </w:pPr>
              </w:p>
            </w:tc>
          </w:tr>
          <w:tr w:rsidR="008A0D8C" w14:paraId="6F6C9AA5" w14:textId="77777777" w:rsidTr="001D7773">
            <w:trPr>
              <w:trHeight w:val="75"/>
            </w:trPr>
            <w:tc>
              <w:tcPr>
                <w:tcW w:w="0" w:type="auto"/>
              </w:tcPr>
              <w:p w14:paraId="4E2C6D31" w14:textId="77777777" w:rsidR="008A0D8C" w:rsidRDefault="008A0D8C">
                <w:pPr>
                  <w:rPr>
                    <w:rFonts w:eastAsia="Times New Roman"/>
                  </w:rPr>
                </w:pPr>
              </w:p>
            </w:tc>
            <w:tc>
              <w:tcPr>
                <w:tcW w:w="0" w:type="auto"/>
              </w:tcPr>
              <w:p w14:paraId="1965BF67" w14:textId="77777777" w:rsidR="008A0D8C" w:rsidRDefault="008A0D8C">
                <w:pPr>
                  <w:rPr>
                    <w:rFonts w:eastAsia="Times New Roman"/>
                    <w:sz w:val="20"/>
                    <w:szCs w:val="20"/>
                  </w:rPr>
                </w:pPr>
              </w:p>
            </w:tc>
          </w:tr>
        </w:tbl>
        <w:p w14:paraId="33F7F10F" w14:textId="3475B00B" w:rsidR="00801F0B" w:rsidRDefault="008A0D8C" w:rsidP="00801F0B">
          <w:pPr>
            <w:rPr>
              <w:rFonts w:eastAsia="Times New Roman"/>
            </w:rPr>
          </w:pPr>
          <w:r>
            <w:rPr>
              <w:rFonts w:eastAsia="Times New Roman"/>
            </w:rPr>
            <w:br/>
            <w:t> </w:t>
          </w:r>
        </w:p>
      </w:sdtContent>
    </w:sdt>
    <w:p w14:paraId="527C877B" w14:textId="17C444D6" w:rsidR="008A0D8C" w:rsidRDefault="008A0D8C" w:rsidP="008A0D8C">
      <w:pPr>
        <w:divId w:val="1716538846"/>
        <w:rPr>
          <w:u w:val="single"/>
        </w:rPr>
      </w:pPr>
      <w:bookmarkStart w:id="0" w:name="_Hlk155283005"/>
      <w:r w:rsidRPr="00DC78B9">
        <w:rPr>
          <w:u w:val="single"/>
        </w:rPr>
        <w:t>Registrierung von Steinschlagereignissen</w:t>
      </w:r>
    </w:p>
    <w:p w14:paraId="7B9BEE39" w14:textId="77777777" w:rsidR="008A0D8C" w:rsidRPr="00DC78B9" w:rsidRDefault="008A0D8C" w:rsidP="008A0D8C">
      <w:pPr>
        <w:divId w:val="1716538846"/>
        <w:rPr>
          <w:u w:val="single"/>
        </w:rPr>
      </w:pPr>
    </w:p>
    <w:p w14:paraId="0E666390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Erfassung der Ereignisse geschieht über Strassenunterhalt</w:t>
      </w:r>
    </w:p>
    <w:p w14:paraId="090631AE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 xml:space="preserve">Bei grösseren Ereignissen </w:t>
      </w:r>
      <w:proofErr w:type="gramStart"/>
      <w:r>
        <w:t>geschieht</w:t>
      </w:r>
      <w:proofErr w:type="gramEnd"/>
      <w:r>
        <w:t xml:space="preserve"> die Meldung und Beurteilung durch einen Geologen vor Ort. Es werden Sofortmassnahmen und Gefahren- und qualitative Risikobeurteilungen durchgeführt.</w:t>
      </w:r>
    </w:p>
    <w:p w14:paraId="4DAC93B0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 xml:space="preserve">Sammeln der Daten im Naturgefahrenkataster </w:t>
      </w:r>
      <w:proofErr w:type="spellStart"/>
      <w:r>
        <w:t>StorMe</w:t>
      </w:r>
      <w:proofErr w:type="spellEnd"/>
      <w:r>
        <w:t xml:space="preserve"> (kantonal und Schweizweit).</w:t>
      </w:r>
    </w:p>
    <w:p w14:paraId="63CDAEF1" w14:textId="77777777" w:rsidR="008A0D8C" w:rsidRDefault="008A0D8C" w:rsidP="008A0D8C">
      <w:pPr>
        <w:pStyle w:val="Listenabsatz"/>
        <w:numPr>
          <w:ilvl w:val="0"/>
          <w:numId w:val="0"/>
        </w:numPr>
        <w:spacing w:after="160" w:line="259" w:lineRule="auto"/>
        <w:ind w:left="720"/>
        <w:divId w:val="1716538846"/>
      </w:pPr>
    </w:p>
    <w:p w14:paraId="70AA989B" w14:textId="77777777" w:rsidR="008A0D8C" w:rsidRDefault="008A0D8C" w:rsidP="008A0D8C">
      <w:pPr>
        <w:divId w:val="1716538846"/>
        <w:rPr>
          <w:u w:val="single"/>
        </w:rPr>
      </w:pPr>
      <w:r w:rsidRPr="00DC78B9">
        <w:rPr>
          <w:u w:val="single"/>
        </w:rPr>
        <w:t>Räumung der Gefahrenstelle</w:t>
      </w:r>
    </w:p>
    <w:p w14:paraId="48804721" w14:textId="77777777" w:rsidR="008A0D8C" w:rsidRPr="00DC78B9" w:rsidRDefault="008A0D8C" w:rsidP="008A0D8C">
      <w:pPr>
        <w:divId w:val="1716538846"/>
        <w:rPr>
          <w:u w:val="single"/>
        </w:rPr>
      </w:pPr>
    </w:p>
    <w:p w14:paraId="5BAD720F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Die Räumung der Gefahrenstelle erfolgt so bald klar ist, dass keine weiteren Ereignisse erfolgen. Häufig unter ständiger Beobachtung (Wachposten) oder teilweise auch durch instrumentierte Überwachung mit Alarmdispositiv.</w:t>
      </w:r>
    </w:p>
    <w:p w14:paraId="2ED81A29" w14:textId="77777777" w:rsidR="008A0D8C" w:rsidRDefault="008A0D8C" w:rsidP="008A0D8C">
      <w:pPr>
        <w:pStyle w:val="Listenabsatz"/>
        <w:numPr>
          <w:ilvl w:val="0"/>
          <w:numId w:val="0"/>
        </w:numPr>
        <w:spacing w:after="160" w:line="259" w:lineRule="auto"/>
        <w:ind w:left="720"/>
        <w:divId w:val="1716538846"/>
      </w:pPr>
    </w:p>
    <w:p w14:paraId="2F74EE5A" w14:textId="33E8C20C" w:rsidR="008A0D8C" w:rsidRDefault="008A0D8C" w:rsidP="008A0D8C">
      <w:pPr>
        <w:divId w:val="1716538846"/>
        <w:rPr>
          <w:u w:val="single"/>
        </w:rPr>
      </w:pPr>
      <w:r w:rsidRPr="00DC78B9">
        <w:rPr>
          <w:u w:val="single"/>
        </w:rPr>
        <w:t>Kategorisierung von Ablösungszonen</w:t>
      </w:r>
    </w:p>
    <w:p w14:paraId="6F5360BF" w14:textId="77777777" w:rsidR="008A0D8C" w:rsidRPr="00DC78B9" w:rsidRDefault="008A0D8C" w:rsidP="008A0D8C">
      <w:pPr>
        <w:divId w:val="1716538846"/>
        <w:rPr>
          <w:u w:val="single"/>
        </w:rPr>
      </w:pPr>
    </w:p>
    <w:p w14:paraId="47A79141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Ablösungszonen werden durch Untersuchungen und Beschrieb eines Geologen erfasst.</w:t>
      </w:r>
    </w:p>
    <w:p w14:paraId="56A0B315" w14:textId="77777777" w:rsidR="008A0D8C" w:rsidRDefault="008A0D8C" w:rsidP="008A0D8C">
      <w:pPr>
        <w:pStyle w:val="Listenabsatz"/>
        <w:numPr>
          <w:ilvl w:val="0"/>
          <w:numId w:val="0"/>
        </w:numPr>
        <w:spacing w:after="160" w:line="259" w:lineRule="auto"/>
        <w:ind w:left="720"/>
        <w:divId w:val="1716538846"/>
      </w:pPr>
    </w:p>
    <w:p w14:paraId="027C58D6" w14:textId="77777777" w:rsidR="008A0D8C" w:rsidRDefault="008A0D8C" w:rsidP="008A0D8C">
      <w:pPr>
        <w:divId w:val="1716538846"/>
        <w:rPr>
          <w:u w:val="single"/>
        </w:rPr>
      </w:pPr>
      <w:r w:rsidRPr="00FD542B">
        <w:rPr>
          <w:u w:val="single"/>
        </w:rPr>
        <w:t>Gefahrenbeurteilung</w:t>
      </w:r>
    </w:p>
    <w:p w14:paraId="4257F2E1" w14:textId="77777777" w:rsidR="008A0D8C" w:rsidRPr="00FD542B" w:rsidRDefault="008A0D8C" w:rsidP="008A0D8C">
      <w:pPr>
        <w:divId w:val="1716538846"/>
        <w:rPr>
          <w:u w:val="single"/>
        </w:rPr>
      </w:pPr>
    </w:p>
    <w:p w14:paraId="7768C4A2" w14:textId="77777777" w:rsidR="008A0D8C" w:rsidRDefault="008A0D8C" w:rsidP="008A0D8C">
      <w:pPr>
        <w:divId w:val="1716538846"/>
      </w:pPr>
      <w:r>
        <w:t>Die Gefahrenbeurteilung geschieht durch einen Geologen anhand von folgenden Merkmalen:</w:t>
      </w:r>
    </w:p>
    <w:p w14:paraId="094C7238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Ausbruchbereich</w:t>
      </w:r>
    </w:p>
    <w:p w14:paraId="54C68005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Translationsgebiet</w:t>
      </w:r>
    </w:p>
    <w:p w14:paraId="5E2A2A10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Ablagerungsgebiet</w:t>
      </w:r>
    </w:p>
    <w:p w14:paraId="129C9762" w14:textId="77777777" w:rsidR="008A0D8C" w:rsidRDefault="008A0D8C" w:rsidP="008A0D8C">
      <w:pPr>
        <w:divId w:val="1716538846"/>
      </w:pPr>
      <w:r>
        <w:t>Der Beschrieb der Gefährdung geschieht durch folgende Methoden:</w:t>
      </w:r>
    </w:p>
    <w:p w14:paraId="1C684FD6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 xml:space="preserve">Geologische Beschreibung (Karte der Phänomene / </w:t>
      </w:r>
      <w:proofErr w:type="spellStart"/>
      <w:r>
        <w:t>Kluftmessungen</w:t>
      </w:r>
      <w:proofErr w:type="spellEnd"/>
      <w:r>
        <w:t xml:space="preserve"> im Felsen /Erkennen der Sturzkörpervolumen / Einteilung in Szenarien / Wiederkehrperioden (z.B. monatlich, jährlich, 10-/30-/100-jährlich) </w:t>
      </w:r>
    </w:p>
    <w:p w14:paraId="68CB9849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 xml:space="preserve">Beschreibung anhand von Daten und Modellen (Reichweiten, Geschwindigkeiten, Energien, Sprunghöhen der Stürze durch Modellierung mittels Software (z.B. </w:t>
      </w:r>
      <w:proofErr w:type="spellStart"/>
      <w:r>
        <w:t>Rockscience</w:t>
      </w:r>
      <w:proofErr w:type="spellEnd"/>
      <w:r>
        <w:t>, Ramms, etc.)</w:t>
      </w:r>
    </w:p>
    <w:p w14:paraId="3958A1E3" w14:textId="77777777" w:rsidR="008A0D8C" w:rsidRDefault="008A0D8C" w:rsidP="008A0D8C">
      <w:pPr>
        <w:pStyle w:val="Listenabsatz"/>
        <w:numPr>
          <w:ilvl w:val="0"/>
          <w:numId w:val="0"/>
        </w:numPr>
        <w:spacing w:after="160" w:line="259" w:lineRule="auto"/>
        <w:ind w:left="720"/>
        <w:divId w:val="1716538846"/>
      </w:pPr>
    </w:p>
    <w:p w14:paraId="03951BE0" w14:textId="77777777" w:rsidR="008A0D8C" w:rsidRDefault="008A0D8C" w:rsidP="008A0D8C">
      <w:pPr>
        <w:pStyle w:val="Listenabsatz"/>
        <w:numPr>
          <w:ilvl w:val="0"/>
          <w:numId w:val="0"/>
        </w:numPr>
        <w:spacing w:after="160" w:line="259" w:lineRule="auto"/>
        <w:ind w:left="720"/>
        <w:divId w:val="1716538846"/>
      </w:pPr>
    </w:p>
    <w:p w14:paraId="6326A317" w14:textId="77777777" w:rsidR="008A0D8C" w:rsidRPr="0010624A" w:rsidRDefault="008A0D8C" w:rsidP="008A0D8C">
      <w:pPr>
        <w:pStyle w:val="Listenabsatz"/>
        <w:numPr>
          <w:ilvl w:val="0"/>
          <w:numId w:val="0"/>
        </w:numPr>
        <w:spacing w:after="160" w:line="259" w:lineRule="auto"/>
        <w:ind w:left="720"/>
        <w:divId w:val="1716538846"/>
      </w:pPr>
    </w:p>
    <w:p w14:paraId="659E16AA" w14:textId="77777777" w:rsidR="008A0D8C" w:rsidRDefault="008A0D8C" w:rsidP="008A0D8C">
      <w:pPr>
        <w:divId w:val="1716538846"/>
        <w:rPr>
          <w:u w:val="single"/>
        </w:rPr>
      </w:pPr>
      <w:r>
        <w:rPr>
          <w:u w:val="single"/>
        </w:rPr>
        <w:lastRenderedPageBreak/>
        <w:t>Risikobeurteilung</w:t>
      </w:r>
    </w:p>
    <w:p w14:paraId="59EED013" w14:textId="77777777" w:rsidR="008A0D8C" w:rsidRPr="00DC78B9" w:rsidRDefault="008A0D8C" w:rsidP="008A0D8C">
      <w:pPr>
        <w:divId w:val="1716538846"/>
        <w:rPr>
          <w:u w:val="single"/>
        </w:rPr>
      </w:pPr>
    </w:p>
    <w:p w14:paraId="7CD8520B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Das Risiko ergibt sich aus der Gefahr (Sturzkörpergrösse und Wiederkehrdauer) und dem Schaden, der angerichtet wird (Schadenswahrscheinlichkeit x Schadensgrösse). D.h. bei einer Strasse mit viel Verkehr entsteht grösserer Schaden bedeutet das Risiko ist grösser als auf einer Strasse mit wenig Verkehr.</w:t>
      </w:r>
    </w:p>
    <w:p w14:paraId="11D06B7B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Für die Berechnungen wird der DTV (Durchschnittliche tägliche Verkehr aus Verkehrszählungen) verwendet.</w:t>
      </w:r>
    </w:p>
    <w:p w14:paraId="03B80E5A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Berücksichtigt wird in der Risikobeurteilung neben dem DTV die Belegungsdichte der Fahrzeuge, Anzahl Fahrten pro Tag bei Pendlern sowie Geschwindigkeit der Fahrzeuge.</w:t>
      </w:r>
    </w:p>
    <w:p w14:paraId="470B3CCE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 xml:space="preserve">Auffahrunfall wird nicht berücksichtigt da jeder Autofahrer jederzeit </w:t>
      </w:r>
      <w:proofErr w:type="gramStart"/>
      <w:r>
        <w:t>selber</w:t>
      </w:r>
      <w:proofErr w:type="gramEnd"/>
      <w:r>
        <w:t xml:space="preserve"> vor einem Hindernis bremsen können muss.</w:t>
      </w:r>
    </w:p>
    <w:p w14:paraId="152887D3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Qualitativ wird teilweise die Übersichtlichkeit der Gefahrenstelle mitberücksichtigt (z.B. unübersichtliche Kurve).</w:t>
      </w:r>
    </w:p>
    <w:p w14:paraId="4EEF6D16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Die Letalität im Falle eines Treffers beträgt 10 %.</w:t>
      </w:r>
    </w:p>
    <w:p w14:paraId="5238D11D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Risiken werden in Wahrscheinlichkeiten (z.B. 10^-5) oder in einer Schadensumme (z.B. CHF/Jahr) angegeben.</w:t>
      </w:r>
    </w:p>
    <w:p w14:paraId="68BB237E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Der Schaden auf der Strasse erfasst sowohl Schäden an der Strasse, an den Fahrzeugen und an den Personen. 1 Toter wird mit CHF 6.6 Mio. gerechnet.</w:t>
      </w:r>
    </w:p>
    <w:p w14:paraId="6E4D906E" w14:textId="77777777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>Beim Risiko (BAFU) wird zwischen individuellem Todesfallrisiko und dem kollektiven Todesfallrisiko unterschieden. Ein allgemein anerkannter Grenzwert (CH) besteht nur für das individuelle Todesfallrisiko. Der Grenzwert beträgt 10^-5 (Todesfallrisiko pro Jahr).</w:t>
      </w:r>
    </w:p>
    <w:p w14:paraId="326863A6" w14:textId="7B91890C" w:rsidR="008A0D8C" w:rsidRDefault="008A0D8C" w:rsidP="008A0D8C">
      <w:pPr>
        <w:pStyle w:val="Listenabsatz"/>
        <w:numPr>
          <w:ilvl w:val="0"/>
          <w:numId w:val="48"/>
        </w:numPr>
        <w:spacing w:after="160" w:line="259" w:lineRule="auto"/>
        <w:divId w:val="1716538846"/>
      </w:pPr>
      <w:r>
        <w:t xml:space="preserve">Berechnung der Risiken geschieht über Berechnungstool </w:t>
      </w:r>
      <w:proofErr w:type="spellStart"/>
      <w:r>
        <w:t>EconoMe</w:t>
      </w:r>
      <w:proofErr w:type="spellEnd"/>
      <w:r>
        <w:t xml:space="preserve"> aber auch nach BAFU (Wahrscheinlichkeitsberechnungen in einer Exceltabelle).</w:t>
      </w:r>
    </w:p>
    <w:p w14:paraId="34B929EA" w14:textId="328D001F" w:rsidR="008A0D8C" w:rsidRDefault="008A0D8C">
      <w:pPr>
        <w:spacing w:after="200" w:line="276" w:lineRule="auto"/>
      </w:pPr>
      <w:r>
        <w:br w:type="page"/>
      </w:r>
    </w:p>
    <w:p w14:paraId="7C455A8E" w14:textId="06219CB6" w:rsidR="008A0D8C" w:rsidRPr="0010624A" w:rsidRDefault="008A0D8C" w:rsidP="008A0D8C">
      <w:pPr>
        <w:divId w:val="1716538846"/>
        <w:rPr>
          <w:u w:val="single"/>
        </w:rPr>
      </w:pPr>
      <w:r w:rsidRPr="0010624A">
        <w:rPr>
          <w:u w:val="single"/>
        </w:rPr>
        <w:lastRenderedPageBreak/>
        <w:t>Impressionen Sitzung</w:t>
      </w:r>
    </w:p>
    <w:p w14:paraId="096A8160" w14:textId="470E14E1" w:rsidR="008A0D8C" w:rsidRDefault="008A0D8C" w:rsidP="008A0D8C">
      <w:pPr>
        <w:pStyle w:val="Listenabsatz"/>
        <w:numPr>
          <w:ilvl w:val="0"/>
          <w:numId w:val="0"/>
        </w:numPr>
        <w:spacing w:after="160" w:line="259" w:lineRule="auto"/>
        <w:ind w:left="720"/>
        <w:divId w:val="1716538846"/>
      </w:pPr>
      <w:r w:rsidRPr="00D46BE4">
        <w:rPr>
          <w:noProof/>
        </w:rPr>
        <w:drawing>
          <wp:anchor distT="0" distB="0" distL="114300" distR="114300" simplePos="0" relativeHeight="251659264" behindDoc="1" locked="0" layoutInCell="1" allowOverlap="1" wp14:anchorId="0BAFE1D1" wp14:editId="3B1A302E">
            <wp:simplePos x="0" y="0"/>
            <wp:positionH relativeFrom="page">
              <wp:align>center</wp:align>
            </wp:positionH>
            <wp:positionV relativeFrom="paragraph">
              <wp:posOffset>181610</wp:posOffset>
            </wp:positionV>
            <wp:extent cx="6069159" cy="3793490"/>
            <wp:effectExtent l="0" t="0" r="8255" b="0"/>
            <wp:wrapNone/>
            <wp:docPr id="1910483583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83583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159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0"/>
    <w:p w14:paraId="1D041B26" w14:textId="51BC7CD7" w:rsidR="005F02A5" w:rsidRDefault="005F02A5" w:rsidP="00CF5606">
      <w:pPr>
        <w:divId w:val="1716538846"/>
      </w:pPr>
    </w:p>
    <w:p w14:paraId="0A55387A" w14:textId="73710A65" w:rsidR="008A0D8C" w:rsidRPr="008A0D8C" w:rsidRDefault="008A0D8C" w:rsidP="008A0D8C"/>
    <w:p w14:paraId="5BC7A39C" w14:textId="77777777" w:rsidR="008A0D8C" w:rsidRPr="008A0D8C" w:rsidRDefault="008A0D8C" w:rsidP="008A0D8C"/>
    <w:p w14:paraId="6B822EA7" w14:textId="77777777" w:rsidR="008A0D8C" w:rsidRPr="008A0D8C" w:rsidRDefault="008A0D8C" w:rsidP="008A0D8C"/>
    <w:p w14:paraId="742E2768" w14:textId="77777777" w:rsidR="008A0D8C" w:rsidRPr="008A0D8C" w:rsidRDefault="008A0D8C" w:rsidP="008A0D8C"/>
    <w:p w14:paraId="17B749EA" w14:textId="77777777" w:rsidR="008A0D8C" w:rsidRPr="008A0D8C" w:rsidRDefault="008A0D8C" w:rsidP="008A0D8C"/>
    <w:p w14:paraId="7D7DDC41" w14:textId="77777777" w:rsidR="008A0D8C" w:rsidRPr="008A0D8C" w:rsidRDefault="008A0D8C" w:rsidP="008A0D8C"/>
    <w:p w14:paraId="673C6561" w14:textId="77777777" w:rsidR="008A0D8C" w:rsidRPr="008A0D8C" w:rsidRDefault="008A0D8C" w:rsidP="008A0D8C"/>
    <w:p w14:paraId="0A8AB190" w14:textId="77777777" w:rsidR="008A0D8C" w:rsidRPr="008A0D8C" w:rsidRDefault="008A0D8C" w:rsidP="008A0D8C"/>
    <w:p w14:paraId="47DA79A2" w14:textId="77777777" w:rsidR="008A0D8C" w:rsidRPr="008A0D8C" w:rsidRDefault="008A0D8C" w:rsidP="008A0D8C"/>
    <w:p w14:paraId="762565C6" w14:textId="77777777" w:rsidR="008A0D8C" w:rsidRPr="008A0D8C" w:rsidRDefault="008A0D8C" w:rsidP="008A0D8C"/>
    <w:p w14:paraId="06DCEC23" w14:textId="77777777" w:rsidR="008A0D8C" w:rsidRPr="008A0D8C" w:rsidRDefault="008A0D8C" w:rsidP="008A0D8C"/>
    <w:p w14:paraId="2CB1F9EA" w14:textId="77777777" w:rsidR="008A0D8C" w:rsidRPr="008A0D8C" w:rsidRDefault="008A0D8C" w:rsidP="008A0D8C"/>
    <w:p w14:paraId="58426346" w14:textId="77777777" w:rsidR="008A0D8C" w:rsidRPr="008A0D8C" w:rsidRDefault="008A0D8C" w:rsidP="008A0D8C"/>
    <w:p w14:paraId="19A37159" w14:textId="77777777" w:rsidR="008A0D8C" w:rsidRPr="008A0D8C" w:rsidRDefault="008A0D8C" w:rsidP="008A0D8C"/>
    <w:p w14:paraId="6D58A21E" w14:textId="77777777" w:rsidR="008A0D8C" w:rsidRPr="008A0D8C" w:rsidRDefault="008A0D8C" w:rsidP="008A0D8C"/>
    <w:p w14:paraId="2E15D332" w14:textId="77777777" w:rsidR="008A0D8C" w:rsidRPr="008A0D8C" w:rsidRDefault="008A0D8C" w:rsidP="008A0D8C"/>
    <w:p w14:paraId="2D9EAFBB" w14:textId="77777777" w:rsidR="008A0D8C" w:rsidRPr="008A0D8C" w:rsidRDefault="008A0D8C" w:rsidP="008A0D8C"/>
    <w:p w14:paraId="0F2ADE2E" w14:textId="77777777" w:rsidR="008A0D8C" w:rsidRPr="008A0D8C" w:rsidRDefault="008A0D8C" w:rsidP="008A0D8C"/>
    <w:p w14:paraId="0C27F3E7" w14:textId="77777777" w:rsidR="008A0D8C" w:rsidRPr="008A0D8C" w:rsidRDefault="008A0D8C" w:rsidP="008A0D8C"/>
    <w:p w14:paraId="5A3F1388" w14:textId="77777777" w:rsidR="008A0D8C" w:rsidRPr="008A0D8C" w:rsidRDefault="008A0D8C" w:rsidP="008A0D8C"/>
    <w:p w14:paraId="2388B494" w14:textId="5A5116D6" w:rsidR="008A0D8C" w:rsidRDefault="008A0D8C" w:rsidP="008A0D8C"/>
    <w:p w14:paraId="65EAE6B2" w14:textId="73E5F411" w:rsidR="008A0D8C" w:rsidRDefault="008A0D8C">
      <w:pPr>
        <w:spacing w:after="200" w:line="276" w:lineRule="auto"/>
        <w:rPr>
          <w:u w:val="single"/>
        </w:rPr>
      </w:pPr>
      <w:r w:rsidRPr="00520ED5">
        <w:rPr>
          <w:noProof/>
        </w:rPr>
        <w:drawing>
          <wp:anchor distT="0" distB="0" distL="114300" distR="114300" simplePos="0" relativeHeight="251661312" behindDoc="0" locked="0" layoutInCell="1" allowOverlap="1" wp14:anchorId="1C17AC4C" wp14:editId="57D138B2">
            <wp:simplePos x="0" y="0"/>
            <wp:positionH relativeFrom="page">
              <wp:align>center</wp:align>
            </wp:positionH>
            <wp:positionV relativeFrom="margin">
              <wp:align>bottom</wp:align>
            </wp:positionV>
            <wp:extent cx="6076950" cy="3796665"/>
            <wp:effectExtent l="0" t="0" r="0" b="0"/>
            <wp:wrapSquare wrapText="bothSides"/>
            <wp:docPr id="759902591" name="Grafik 1" descr="Ein Bild, das Screenshot, Text, Multimedia-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2591" name="Grafik 1" descr="Ein Bild, das Screenshot, Text, Multimedia-Software, Grafiksoftware enthält.&#10;&#10;Automatisch generierte Beschreibu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u w:val="single"/>
        </w:rPr>
        <w:br w:type="page"/>
      </w:r>
    </w:p>
    <w:p w14:paraId="08E9245C" w14:textId="23754BD5" w:rsidR="008A0D8C" w:rsidRDefault="008A0D8C" w:rsidP="008A0D8C">
      <w:pPr>
        <w:rPr>
          <w:u w:val="single"/>
        </w:rPr>
      </w:pPr>
      <w:r w:rsidRPr="00481601">
        <w:rPr>
          <w:u w:val="single"/>
        </w:rPr>
        <w:lastRenderedPageBreak/>
        <w:t>Mögliche Ablösezonen, welche sich mit der Challenge-Fragestellung decken</w:t>
      </w:r>
    </w:p>
    <w:p w14:paraId="469D07F3" w14:textId="7E2CA8A6" w:rsidR="008A0D8C" w:rsidRPr="008A0D8C" w:rsidRDefault="008A0D8C" w:rsidP="008A0D8C"/>
    <w:p w14:paraId="25296ACE" w14:textId="77777777" w:rsidR="008A0D8C" w:rsidRDefault="008A0D8C" w:rsidP="008A0D8C">
      <w:pPr>
        <w:tabs>
          <w:tab w:val="left" w:pos="1631"/>
        </w:tabs>
      </w:pPr>
      <w:r>
        <w:t>A</w:t>
      </w:r>
      <w:r>
        <w:t xml:space="preserve">nsicht </w:t>
      </w:r>
      <w:proofErr w:type="spellStart"/>
      <w:r>
        <w:t>Chlus</w:t>
      </w:r>
      <w:proofErr w:type="spellEnd"/>
      <w:r>
        <w:t xml:space="preserve"> bei </w:t>
      </w:r>
      <w:proofErr w:type="spellStart"/>
      <w:r>
        <w:t>Schiers</w:t>
      </w:r>
      <w:proofErr w:type="spellEnd"/>
      <w:r>
        <w:t xml:space="preserve"> mit Steinschlagrisikozonen </w:t>
      </w:r>
    </w:p>
    <w:p w14:paraId="57CA266B" w14:textId="39FFCB5C" w:rsidR="008A0D8C" w:rsidRPr="00DE3259" w:rsidRDefault="008A0D8C" w:rsidP="008A0D8C">
      <w:pPr>
        <w:tabs>
          <w:tab w:val="left" w:pos="1631"/>
        </w:tabs>
        <w:rPr>
          <w:i/>
          <w:iCs/>
          <w:sz w:val="20"/>
          <w:szCs w:val="20"/>
        </w:rPr>
      </w:pPr>
      <w:r w:rsidRPr="00DE3259">
        <w:rPr>
          <w:i/>
          <w:iCs/>
          <w:sz w:val="20"/>
          <w:szCs w:val="20"/>
        </w:rPr>
        <w:t>(Quelle: Geoportal der kantonalen Verwaltung Graubünden)</w:t>
      </w:r>
    </w:p>
    <w:p w14:paraId="0ACE6D70" w14:textId="3B035EDD" w:rsidR="008A0D8C" w:rsidRDefault="008A0D8C" w:rsidP="008A0D8C">
      <w:pPr>
        <w:tabs>
          <w:tab w:val="left" w:pos="1631"/>
        </w:tabs>
      </w:pPr>
    </w:p>
    <w:p w14:paraId="2C492413" w14:textId="0B5B277E" w:rsidR="008A0D8C" w:rsidRDefault="008A0D8C" w:rsidP="008A0D8C">
      <w:pPr>
        <w:tabs>
          <w:tab w:val="left" w:pos="1631"/>
        </w:tabs>
      </w:pPr>
      <w:r w:rsidRPr="00726807">
        <w:rPr>
          <w:noProof/>
        </w:rPr>
        <w:drawing>
          <wp:anchor distT="0" distB="0" distL="114300" distR="114300" simplePos="0" relativeHeight="251663360" behindDoc="1" locked="0" layoutInCell="1" allowOverlap="1" wp14:anchorId="5ADB0E03" wp14:editId="05C17338">
            <wp:simplePos x="0" y="0"/>
            <wp:positionH relativeFrom="page">
              <wp:align>center</wp:align>
            </wp:positionH>
            <wp:positionV relativeFrom="paragraph">
              <wp:posOffset>10795</wp:posOffset>
            </wp:positionV>
            <wp:extent cx="5832326" cy="3103245"/>
            <wp:effectExtent l="0" t="0" r="0" b="1905"/>
            <wp:wrapNone/>
            <wp:docPr id="1051734679" name="Grafik 1" descr="Ein Bild, das Text, Screenshot, Karte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34679" name="Grafik 1" descr="Ein Bild, das Text, Screenshot, Karte enthäl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26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9C432" w14:textId="40FD5C30" w:rsidR="008A0D8C" w:rsidRDefault="008A0D8C" w:rsidP="008A0D8C">
      <w:pPr>
        <w:tabs>
          <w:tab w:val="left" w:pos="1631"/>
        </w:tabs>
      </w:pPr>
    </w:p>
    <w:p w14:paraId="64E87D17" w14:textId="77777777" w:rsidR="008A0D8C" w:rsidRDefault="008A0D8C" w:rsidP="008A0D8C">
      <w:pPr>
        <w:tabs>
          <w:tab w:val="left" w:pos="1631"/>
        </w:tabs>
      </w:pPr>
    </w:p>
    <w:p w14:paraId="4613CDC5" w14:textId="77777777" w:rsidR="008A0D8C" w:rsidRDefault="008A0D8C" w:rsidP="008A0D8C">
      <w:pPr>
        <w:tabs>
          <w:tab w:val="left" w:pos="1631"/>
        </w:tabs>
      </w:pPr>
    </w:p>
    <w:p w14:paraId="00C9E66C" w14:textId="77777777" w:rsidR="008A0D8C" w:rsidRDefault="008A0D8C" w:rsidP="008A0D8C">
      <w:pPr>
        <w:tabs>
          <w:tab w:val="left" w:pos="1631"/>
        </w:tabs>
      </w:pPr>
    </w:p>
    <w:p w14:paraId="5C996745" w14:textId="77777777" w:rsidR="008A0D8C" w:rsidRDefault="008A0D8C" w:rsidP="008A0D8C">
      <w:pPr>
        <w:tabs>
          <w:tab w:val="left" w:pos="1631"/>
        </w:tabs>
      </w:pPr>
    </w:p>
    <w:p w14:paraId="041B9817" w14:textId="77777777" w:rsidR="008A0D8C" w:rsidRDefault="008A0D8C" w:rsidP="008A0D8C">
      <w:pPr>
        <w:tabs>
          <w:tab w:val="left" w:pos="1631"/>
        </w:tabs>
      </w:pPr>
    </w:p>
    <w:p w14:paraId="31A65704" w14:textId="77777777" w:rsidR="008A0D8C" w:rsidRDefault="008A0D8C" w:rsidP="008A0D8C"/>
    <w:p w14:paraId="5564F1D2" w14:textId="77777777" w:rsidR="008A0D8C" w:rsidRDefault="008A0D8C" w:rsidP="008A0D8C"/>
    <w:p w14:paraId="1C9DD610" w14:textId="77777777" w:rsidR="008A0D8C" w:rsidRDefault="008A0D8C" w:rsidP="008A0D8C"/>
    <w:p w14:paraId="605397AC" w14:textId="77777777" w:rsidR="008A0D8C" w:rsidRDefault="008A0D8C" w:rsidP="008A0D8C"/>
    <w:p w14:paraId="38EC0390" w14:textId="77777777" w:rsidR="008A0D8C" w:rsidRDefault="008A0D8C" w:rsidP="008A0D8C"/>
    <w:p w14:paraId="3BED3A31" w14:textId="77777777" w:rsidR="008A0D8C" w:rsidRDefault="008A0D8C" w:rsidP="008A0D8C"/>
    <w:p w14:paraId="695F8A88" w14:textId="77777777" w:rsidR="008A0D8C" w:rsidRDefault="008A0D8C" w:rsidP="008A0D8C"/>
    <w:p w14:paraId="215F9996" w14:textId="77777777" w:rsidR="008A0D8C" w:rsidRDefault="008A0D8C" w:rsidP="008A0D8C"/>
    <w:p w14:paraId="1EFED204" w14:textId="77777777" w:rsidR="008A0D8C" w:rsidRDefault="008A0D8C" w:rsidP="008A0D8C"/>
    <w:p w14:paraId="1271C033" w14:textId="77777777" w:rsidR="008A0D8C" w:rsidRDefault="008A0D8C" w:rsidP="008A0D8C"/>
    <w:p w14:paraId="2BC77917" w14:textId="77777777" w:rsidR="008A0D8C" w:rsidRDefault="008A0D8C" w:rsidP="008A0D8C"/>
    <w:p w14:paraId="43668D6D" w14:textId="77777777" w:rsidR="008A0D8C" w:rsidRDefault="008A0D8C" w:rsidP="008A0D8C"/>
    <w:p w14:paraId="1EA59E7B" w14:textId="77777777" w:rsidR="008A0D8C" w:rsidRDefault="008A0D8C" w:rsidP="008A0D8C"/>
    <w:p w14:paraId="50842BDF" w14:textId="77777777" w:rsidR="008A0D8C" w:rsidRDefault="008A0D8C" w:rsidP="008A0D8C"/>
    <w:p w14:paraId="4E02B96E" w14:textId="1DB28B52" w:rsidR="008A0D8C" w:rsidRDefault="008A0D8C" w:rsidP="008A0D8C">
      <w:r>
        <w:t xml:space="preserve">Ansicht </w:t>
      </w:r>
      <w:proofErr w:type="spellStart"/>
      <w:r>
        <w:t>Fuchsenwinkel</w:t>
      </w:r>
      <w:proofErr w:type="spellEnd"/>
      <w:r>
        <w:t xml:space="preserve"> bei </w:t>
      </w:r>
      <w:proofErr w:type="spellStart"/>
      <w:r>
        <w:t>Schiers</w:t>
      </w:r>
      <w:proofErr w:type="spellEnd"/>
      <w:r>
        <w:t xml:space="preserve"> mit Steinschlagrisikozonen </w:t>
      </w:r>
    </w:p>
    <w:p w14:paraId="3729711B" w14:textId="3A5519F6" w:rsidR="008A0D8C" w:rsidRDefault="008A0D8C" w:rsidP="008A0D8C">
      <w:pPr>
        <w:rPr>
          <w:i/>
          <w:iCs/>
          <w:sz w:val="20"/>
          <w:szCs w:val="20"/>
        </w:rPr>
      </w:pPr>
      <w:r w:rsidRPr="00726807">
        <w:rPr>
          <w:noProof/>
        </w:rPr>
        <w:drawing>
          <wp:anchor distT="0" distB="0" distL="114300" distR="114300" simplePos="0" relativeHeight="251664384" behindDoc="1" locked="0" layoutInCell="1" allowOverlap="1" wp14:anchorId="6C97F3FD" wp14:editId="77E28537">
            <wp:simplePos x="0" y="0"/>
            <wp:positionH relativeFrom="page">
              <wp:align>center</wp:align>
            </wp:positionH>
            <wp:positionV relativeFrom="paragraph">
              <wp:posOffset>296545</wp:posOffset>
            </wp:positionV>
            <wp:extent cx="5850246" cy="3112135"/>
            <wp:effectExtent l="0" t="0" r="0" b="0"/>
            <wp:wrapNone/>
            <wp:docPr id="291791771" name="Grafik 1" descr="Ein Bild, das Text, Screensho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91771" name="Grafik 1" descr="Ein Bild, das Text, Screenshot, Karte enthält.&#10;&#10;Automatisch generierte Beschreibu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46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3259">
        <w:rPr>
          <w:i/>
          <w:iCs/>
          <w:sz w:val="20"/>
          <w:szCs w:val="20"/>
        </w:rPr>
        <w:t>(Quelle: Geoportal der kantonalen Verwaltung Graubünden)</w:t>
      </w:r>
    </w:p>
    <w:p w14:paraId="6DD1D499" w14:textId="77777777" w:rsidR="008A0D8C" w:rsidRDefault="008A0D8C">
      <w:pPr>
        <w:spacing w:after="200" w:line="276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br w:type="page"/>
      </w:r>
    </w:p>
    <w:p w14:paraId="3D6F2E05" w14:textId="1916972F" w:rsidR="008A0D8C" w:rsidRPr="008A0D8C" w:rsidRDefault="008A0D8C" w:rsidP="008A0D8C">
      <w:pPr>
        <w:rPr>
          <w:i/>
          <w:iCs/>
          <w:sz w:val="20"/>
          <w:szCs w:val="20"/>
        </w:rPr>
      </w:pPr>
      <w:r w:rsidRPr="00DE3259">
        <w:rPr>
          <w:u w:val="single"/>
        </w:rPr>
        <w:lastRenderedPageBreak/>
        <w:t>Steinschlagereignisse</w:t>
      </w:r>
      <w:r>
        <w:t xml:space="preserve"> </w:t>
      </w:r>
      <w:r w:rsidRPr="00DE3259">
        <w:rPr>
          <w:i/>
          <w:iCs/>
          <w:sz w:val="20"/>
          <w:szCs w:val="20"/>
        </w:rPr>
        <w:t xml:space="preserve">(Quelle: Christoph </w:t>
      </w:r>
      <w:proofErr w:type="spellStart"/>
      <w:r w:rsidRPr="00DE3259">
        <w:rPr>
          <w:i/>
          <w:iCs/>
          <w:sz w:val="20"/>
          <w:szCs w:val="20"/>
        </w:rPr>
        <w:t>Nänni</w:t>
      </w:r>
      <w:proofErr w:type="spellEnd"/>
      <w:r w:rsidRPr="00DE3259">
        <w:rPr>
          <w:i/>
          <w:iCs/>
          <w:sz w:val="20"/>
          <w:szCs w:val="20"/>
        </w:rPr>
        <w:t>)</w:t>
      </w:r>
    </w:p>
    <w:p w14:paraId="773804F3" w14:textId="00F28C62" w:rsidR="008A0D8C" w:rsidRPr="008A0D8C" w:rsidRDefault="008A0D8C" w:rsidP="008A0D8C">
      <w:pPr>
        <w:jc w:val="both"/>
      </w:pPr>
      <w:r w:rsidRPr="00DE3259">
        <w:rPr>
          <w:noProof/>
          <w:u w:val="single"/>
        </w:rPr>
        <w:drawing>
          <wp:anchor distT="0" distB="0" distL="114300" distR="114300" simplePos="0" relativeHeight="251666432" behindDoc="1" locked="0" layoutInCell="1" allowOverlap="1" wp14:anchorId="054E03FF" wp14:editId="77C03319">
            <wp:simplePos x="0" y="0"/>
            <wp:positionH relativeFrom="margin">
              <wp:align>center</wp:align>
            </wp:positionH>
            <wp:positionV relativeFrom="paragraph">
              <wp:posOffset>113665</wp:posOffset>
            </wp:positionV>
            <wp:extent cx="4810125" cy="3198266"/>
            <wp:effectExtent l="0" t="0" r="0" b="2540"/>
            <wp:wrapNone/>
            <wp:docPr id="2079474818" name="Grafik 1" descr="Ein Bild, das draußen, Pflanze, Baum, Gebäu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74818" name="Grafik 1" descr="Ein Bild, das draußen, Pflanze, Baum, Gebäude enthält.&#10;&#10;Automatisch generierte Beschreibu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198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3259">
        <w:rPr>
          <w:noProof/>
          <w:u w:val="single"/>
        </w:rPr>
        <w:drawing>
          <wp:anchor distT="0" distB="0" distL="114300" distR="114300" simplePos="0" relativeHeight="251667456" behindDoc="1" locked="0" layoutInCell="1" allowOverlap="1" wp14:anchorId="6D45525A" wp14:editId="49EDEB57">
            <wp:simplePos x="0" y="0"/>
            <wp:positionH relativeFrom="margin">
              <wp:align>center</wp:align>
            </wp:positionH>
            <wp:positionV relativeFrom="paragraph">
              <wp:posOffset>3416935</wp:posOffset>
            </wp:positionV>
            <wp:extent cx="3735705" cy="4591050"/>
            <wp:effectExtent l="0" t="0" r="0" b="0"/>
            <wp:wrapSquare wrapText="bothSides"/>
            <wp:docPr id="731132179" name="Grafik 1" descr="Ein Bild, das Winter, draußen, Schnee, Gefrier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32179" name="Grafik 1" descr="Ein Bild, das Winter, draußen, Schnee, Gefrieren enthält.&#10;&#10;Automatisch generierte Beschreibu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A0D8C" w:rsidRPr="008A0D8C" w:rsidSect="008E1778">
      <w:headerReference w:type="default" r:id="rId23"/>
      <w:footerReference w:type="default" r:id="rId24"/>
      <w:headerReference w:type="first" r:id="rId25"/>
      <w:footerReference w:type="first" r:id="rId26"/>
      <w:pgSz w:w="11906" w:h="16838" w:code="9"/>
      <w:pgMar w:top="2268" w:right="737" w:bottom="1701" w:left="1191" w:header="568" w:footer="39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8AFE1" w14:textId="77777777" w:rsidR="00EB3394" w:rsidRDefault="00EB3394" w:rsidP="00A76598">
      <w:r>
        <w:separator/>
      </w:r>
    </w:p>
  </w:endnote>
  <w:endnote w:type="continuationSeparator" w:id="0">
    <w:p w14:paraId="40496337" w14:textId="77777777" w:rsidR="00EB3394" w:rsidRDefault="00EB3394" w:rsidP="00A765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795C7" w14:textId="110968C0" w:rsidR="00CA3CD5" w:rsidRPr="00581BD4" w:rsidRDefault="00000000" w:rsidP="00CA3CD5">
    <w:pPr>
      <w:pStyle w:val="Fuzeile"/>
      <w:tabs>
        <w:tab w:val="clear" w:pos="4536"/>
        <w:tab w:val="left" w:pos="1134"/>
      </w:tabs>
      <w:rPr>
        <w:lang w:val="en-US"/>
      </w:rPr>
    </w:pPr>
    <w:sdt>
      <w:sdtPr>
        <w:tag w:val="officeatworkDocumentPart: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"/>
        <w:id w:val="-1110113097"/>
        <w:placeholder>
          <w:docPart w:val="662B4B4547C54389A0994D7E379FC765"/>
        </w:placeholder>
      </w:sdtPr>
      <w:sdtContent>
        <w:r w:rsidR="008A0D8C">
          <w:rPr>
            <w:rFonts w:eastAsia="Times New Roman"/>
          </w:rPr>
          <w:t xml:space="preserve">Seite </w:t>
        </w:r>
      </w:sdtContent>
    </w:sdt>
    <w:r w:rsidR="00CA3CD5">
      <w:fldChar w:fldCharType="begin"/>
    </w:r>
    <w:r w:rsidR="00CA3CD5" w:rsidRPr="00581BD4">
      <w:rPr>
        <w:lang w:val="en-US"/>
      </w:rPr>
      <w:instrText xml:space="preserve"> PAGE  \* Arabic  \* MERGEFORMAT </w:instrText>
    </w:r>
    <w:r w:rsidR="00CA3CD5">
      <w:fldChar w:fldCharType="separate"/>
    </w:r>
    <w:r w:rsidR="00CA3CD5" w:rsidRPr="00581BD4">
      <w:rPr>
        <w:lang w:val="en-US"/>
      </w:rPr>
      <w:t>2</w:t>
    </w:r>
    <w:r w:rsidR="00CA3CD5">
      <w:fldChar w:fldCharType="end"/>
    </w:r>
    <w:r w:rsidR="00CA3CD5" w:rsidRPr="00581BD4">
      <w:rPr>
        <w:lang w:val="en-US"/>
      </w:rPr>
      <w:t>/</w:t>
    </w:r>
    <w:r w:rsidR="000D0B0E">
      <w:fldChar w:fldCharType="begin"/>
    </w:r>
    <w:r w:rsidR="000D0B0E" w:rsidRPr="00581BD4">
      <w:rPr>
        <w:lang w:val="en-US"/>
      </w:rPr>
      <w:instrText xml:space="preserve"> NUMPAGES   \* MERGEFORMAT </w:instrText>
    </w:r>
    <w:r w:rsidR="000D0B0E">
      <w:fldChar w:fldCharType="separate"/>
    </w:r>
    <w:r w:rsidR="00CA3CD5" w:rsidRPr="00581BD4">
      <w:rPr>
        <w:lang w:val="en-US"/>
      </w:rPr>
      <w:t>2</w:t>
    </w:r>
    <w:r w:rsidR="000D0B0E">
      <w:fldChar w:fldCharType="end"/>
    </w:r>
    <w:r w:rsidR="00CA3CD5" w:rsidRPr="00581BD4">
      <w:rPr>
        <w:lang w:val="en-US"/>
      </w:rPr>
      <w:t xml:space="preserve"> </w:t>
    </w:r>
  </w:p>
  <w:p w14:paraId="44D98107" w14:textId="7A7DA2B3" w:rsidR="00236C64" w:rsidRPr="00581BD4" w:rsidRDefault="00236C64">
    <w:pPr>
      <w:pStyle w:val="Fuzeile"/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alias w:val="Fusszeileblock"/>
      <w:tag w:val="officeatworkDocumentPart: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"/>
      <w:id w:val="1943715413"/>
      <w:placeholder>
        <w:docPart w:val="DefaultPlaceholder_-1854013440"/>
      </w:placeholder>
      <w15:color w:val="000000"/>
    </w:sdtPr>
    <w:sdtContent>
      <w:p w14:paraId="02DC6438" w14:textId="1D12D1C1" w:rsidR="008A0D8C" w:rsidRDefault="008A0D8C" w:rsidP="00146E89">
        <w:pPr>
          <w:pStyle w:val="footerdetails"/>
        </w:pPr>
      </w:p>
      <w:tbl>
        <w:tblPr>
          <w:tblW w:w="0" w:type="auto"/>
          <w:tblCellMar>
            <w:top w:w="15" w:type="dxa"/>
            <w:left w:w="15" w:type="dxa"/>
            <w:bottom w:w="15" w:type="dxa"/>
            <w:right w:w="15" w:type="dxa"/>
          </w:tblCellMar>
          <w:tblLook w:val="04A0" w:firstRow="1" w:lastRow="0" w:firstColumn="1" w:lastColumn="0" w:noHBand="0" w:noVBand="1"/>
        </w:tblPr>
        <w:tblGrid>
          <w:gridCol w:w="2502"/>
          <w:gridCol w:w="2492"/>
          <w:gridCol w:w="2492"/>
          <w:gridCol w:w="2492"/>
        </w:tblGrid>
        <w:tr w:rsidR="008A0D8C" w14:paraId="306E4FC0" w14:textId="77777777">
          <w:trPr>
            <w:divId w:val="90585913"/>
          </w:trPr>
          <w:tc>
            <w:tcPr>
              <w:tcW w:w="2550" w:type="dxa"/>
              <w:hideMark/>
            </w:tcPr>
            <w:p w14:paraId="5A48E872" w14:textId="77777777" w:rsidR="008A0D8C" w:rsidRDefault="008A0D8C">
              <w:pPr>
                <w:pStyle w:val="footerdetails"/>
              </w:pPr>
              <w:r>
                <w:t>Studiengang Data Science</w:t>
              </w:r>
            </w:p>
            <w:p w14:paraId="02D678AC" w14:textId="0D719AB6" w:rsidR="008A0D8C" w:rsidRDefault="008A0D8C">
              <w:pPr>
                <w:pStyle w:val="footerdetails"/>
                <w:rPr>
                  <w:sz w:val="24"/>
                  <w:szCs w:val="24"/>
                </w:rPr>
              </w:pPr>
              <w:r>
                <w:t>Challenge cwm1</w:t>
              </w:r>
            </w:p>
          </w:tc>
          <w:tc>
            <w:tcPr>
              <w:tcW w:w="2550" w:type="dxa"/>
              <w:hideMark/>
            </w:tcPr>
            <w:p w14:paraId="78E00106" w14:textId="29769B8F" w:rsidR="008A0D8C" w:rsidRDefault="008A0D8C">
              <w:pPr>
                <w:pStyle w:val="footerdetails"/>
              </w:pPr>
            </w:p>
          </w:tc>
          <w:tc>
            <w:tcPr>
              <w:tcW w:w="2550" w:type="dxa"/>
              <w:hideMark/>
            </w:tcPr>
            <w:p w14:paraId="44943945" w14:textId="3A0A3D53" w:rsidR="008A0D8C" w:rsidRDefault="008A0D8C">
              <w:pPr>
                <w:pStyle w:val="footerdetails"/>
              </w:pPr>
            </w:p>
          </w:tc>
          <w:tc>
            <w:tcPr>
              <w:tcW w:w="2550" w:type="dxa"/>
              <w:hideMark/>
            </w:tcPr>
            <w:p w14:paraId="0565E0D0" w14:textId="35DF5FD0" w:rsidR="008A0D8C" w:rsidRDefault="008A0D8C">
              <w:pPr>
                <w:pStyle w:val="footerdetails"/>
              </w:pPr>
            </w:p>
          </w:tc>
        </w:tr>
      </w:tbl>
      <w:p w14:paraId="4C8B6B59" w14:textId="27A7937F" w:rsidR="00236C64" w:rsidRPr="00565F3F" w:rsidRDefault="00000000" w:rsidP="00146E89">
        <w:pPr>
          <w:pStyle w:val="Fuzeile"/>
          <w:rPr>
            <w:lang w:val="en-GB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F8EA2" w14:textId="77777777" w:rsidR="00EB3394" w:rsidRPr="00ED0D02" w:rsidRDefault="00EB3394" w:rsidP="00ED0D02">
      <w:pPr>
        <w:pStyle w:val="Fuzeile"/>
      </w:pPr>
    </w:p>
  </w:footnote>
  <w:footnote w:type="continuationSeparator" w:id="0">
    <w:p w14:paraId="13852641" w14:textId="77777777" w:rsidR="00EB3394" w:rsidRDefault="00EB3394" w:rsidP="00A765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C156D7" w14:textId="4B31E62E" w:rsidR="008A0D8C" w:rsidRDefault="008A0D8C">
    <w:pPr>
      <w:pStyle w:val="Kopfzeile"/>
    </w:pPr>
    <w:r>
      <w:rPr>
        <w:noProof/>
      </w:rPr>
      <w:drawing>
        <wp:inline distT="0" distB="0" distL="0" distR="0" wp14:anchorId="545852D8" wp14:editId="5B6F0408">
          <wp:extent cx="1575819" cy="362713"/>
          <wp:effectExtent l="0" t="0" r="5715" b="0"/>
          <wp:docPr id="399158930" name="Grafik 1" descr="Ein Bild, das Schwarz, Dunkelhei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9158930" name="Grafik 1" descr="Ein Bild, das Schwarz, Dunkelheit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5819" cy="36271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4661A4" w14:textId="009E4EBA" w:rsidR="00AB20F9" w:rsidRPr="00740737" w:rsidRDefault="00000000" w:rsidP="008E1778">
    <w:pPr>
      <w:pStyle w:val="Kopfzeile"/>
      <w:tabs>
        <w:tab w:val="clear" w:pos="4536"/>
        <w:tab w:val="clear" w:pos="9072"/>
        <w:tab w:val="right" w:pos="9923"/>
      </w:tabs>
      <w:rPr>
        <w:lang w:val="en-GB"/>
      </w:rPr>
    </w:pPr>
    <w:sdt>
      <w:sdtPr>
        <w:alias w:val="Logo (Gesperrt)"/>
        <w:tag w:val="officeatworkDocumentPart: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"/>
        <w:id w:val="664133293"/>
        <w:lock w:val="sdtContentLocked"/>
        <w:placeholder>
          <w:docPart w:val="818A30A329A94AC98563FF5B386CCCD7"/>
        </w:placeholder>
        <w15:color w:val="000000"/>
      </w:sdtPr>
      <w:sdtContent>
        <w:r w:rsidR="008A0D8C">
          <w:rPr>
            <w:noProof/>
          </w:rPr>
          <w:drawing>
            <wp:inline distT="0" distB="0" distL="0" distR="0" wp14:anchorId="778E840F" wp14:editId="1400D68E">
              <wp:extent cx="1575819" cy="362713"/>
              <wp:effectExtent l="0" t="0" r="5715" b="0"/>
              <wp:docPr id="1991840136" name="Grafik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91840136" name="Grafik 1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75819" cy="36271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sdtContent>
    </w:sdt>
    <w:r w:rsidR="00504636" w:rsidRPr="00504636">
      <w:rPr>
        <w:lang w:val="en-US"/>
      </w:rPr>
      <w:tab/>
    </w:r>
    <w:sdt>
      <w:sdtPr>
        <w:alias w:val="Zusatz-Logo (Gesperrt)"/>
        <w:tag w:val="officeatworkDocumentPart: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"/>
        <w:id w:val="1975319663"/>
        <w:lock w:val="sdtContentLocked"/>
        <w:placeholder>
          <w:docPart w:val="67ADE89FDE0F4C07BD4157B4D11366A1"/>
        </w:placeholder>
        <w:showingPlcHdr/>
      </w:sdtPr>
      <w:sdtContent>
        <w:r w:rsidR="008A0D8C" w:rsidRPr="00BA2CC1">
          <w:rPr>
            <w:rStyle w:val="Platzhaltertext"/>
          </w:rPr>
          <w:t>​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110CB2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568939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480011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2B02590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712515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0E2811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71AD308"/>
    <w:lvl w:ilvl="0">
      <w:start w:val="1"/>
      <w:numFmt w:val="bullet"/>
      <w:lvlText w:val=""/>
      <w:lvlJc w:val="left"/>
      <w:pPr>
        <w:ind w:left="2061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08A5324"/>
    <w:lvl w:ilvl="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FFAB8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490757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6D7B89"/>
    <w:multiLevelType w:val="hybridMultilevel"/>
    <w:tmpl w:val="58FC1CDE"/>
    <w:lvl w:ilvl="0" w:tplc="BA164EB8">
      <w:start w:val="1"/>
      <w:numFmt w:val="bullet"/>
      <w:lvlText w:val=""/>
      <w:lvlJc w:val="left"/>
      <w:pPr>
        <w:ind w:left="567" w:hanging="567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B918FA"/>
    <w:multiLevelType w:val="hybridMultilevel"/>
    <w:tmpl w:val="368C2776"/>
    <w:lvl w:ilvl="0" w:tplc="25C44D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06F2123A"/>
    <w:multiLevelType w:val="multilevel"/>
    <w:tmpl w:val="D174DF22"/>
    <w:numStyleLink w:val="FHNWAufzhlung"/>
  </w:abstractNum>
  <w:abstractNum w:abstractNumId="13" w15:restartNumberingAfterBreak="0">
    <w:nsid w:val="0AAD3213"/>
    <w:multiLevelType w:val="multilevel"/>
    <w:tmpl w:val="08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1650152"/>
    <w:multiLevelType w:val="multilevel"/>
    <w:tmpl w:val="513CC916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1B247C09"/>
    <w:multiLevelType w:val="multilevel"/>
    <w:tmpl w:val="644AD130"/>
    <w:styleLink w:val="FormatvorlageNummerierteListeLinks063cmHngend063cm"/>
    <w:lvl w:ilvl="0">
      <w:start w:val="1"/>
      <w:numFmt w:val="lowerLetter"/>
      <w:lvlText w:val="%1)"/>
      <w:lvlJc w:val="left"/>
      <w:pPr>
        <w:ind w:left="227" w:hanging="227"/>
      </w:pPr>
      <w:rPr>
        <w:rFonts w:ascii="Arial" w:hAnsi="Arial" w:hint="default"/>
      </w:rPr>
    </w:lvl>
    <w:lvl w:ilvl="1">
      <w:start w:val="1"/>
      <w:numFmt w:val="lowerLetter"/>
      <w:lvlText w:val="%2)"/>
      <w:lvlJc w:val="left"/>
      <w:pPr>
        <w:ind w:left="1077" w:hanging="226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928" w:hanging="227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778" w:hanging="226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3629" w:hanging="227"/>
      </w:pPr>
      <w:rPr>
        <w:rFonts w:hint="default"/>
      </w:rPr>
    </w:lvl>
    <w:lvl w:ilvl="5">
      <w:start w:val="1"/>
      <w:numFmt w:val="lowerLetter"/>
      <w:lvlText w:val="%6)"/>
      <w:lvlJc w:val="right"/>
      <w:pPr>
        <w:ind w:left="4479" w:hanging="226"/>
      </w:pPr>
      <w:rPr>
        <w:rFonts w:hint="default"/>
      </w:rPr>
    </w:lvl>
    <w:lvl w:ilvl="6">
      <w:start w:val="1"/>
      <w:numFmt w:val="lowerLetter"/>
      <w:lvlText w:val="%7)"/>
      <w:lvlJc w:val="left"/>
      <w:pPr>
        <w:ind w:left="5330" w:hanging="227"/>
      </w:pPr>
      <w:rPr>
        <w:rFonts w:hint="default"/>
      </w:rPr>
    </w:lvl>
    <w:lvl w:ilvl="7">
      <w:start w:val="1"/>
      <w:numFmt w:val="lowerLetter"/>
      <w:lvlText w:val="%8)"/>
      <w:lvlJc w:val="left"/>
      <w:pPr>
        <w:ind w:left="6180" w:hanging="226"/>
      </w:pPr>
      <w:rPr>
        <w:rFonts w:hint="default"/>
      </w:rPr>
    </w:lvl>
    <w:lvl w:ilvl="8">
      <w:start w:val="1"/>
      <w:numFmt w:val="lowerLetter"/>
      <w:lvlText w:val="%9)"/>
      <w:lvlJc w:val="right"/>
      <w:pPr>
        <w:ind w:left="7031" w:hanging="227"/>
      </w:pPr>
      <w:rPr>
        <w:rFonts w:hint="default"/>
      </w:rPr>
    </w:lvl>
  </w:abstractNum>
  <w:abstractNum w:abstractNumId="16" w15:restartNumberingAfterBreak="0">
    <w:nsid w:val="1D5D420F"/>
    <w:multiLevelType w:val="hybridMultilevel"/>
    <w:tmpl w:val="06A2F236"/>
    <w:lvl w:ilvl="0" w:tplc="08070019">
      <w:start w:val="1"/>
      <w:numFmt w:val="lowerLetter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77745D"/>
    <w:multiLevelType w:val="hybridMultilevel"/>
    <w:tmpl w:val="CF3CD3B2"/>
    <w:lvl w:ilvl="0" w:tplc="08070019">
      <w:start w:val="1"/>
      <w:numFmt w:val="lowerLetter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A9181D"/>
    <w:multiLevelType w:val="multilevel"/>
    <w:tmpl w:val="66CAC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43F2E1A"/>
    <w:multiLevelType w:val="multilevel"/>
    <w:tmpl w:val="D174DF22"/>
    <w:styleLink w:val="FHNWAufzhlung"/>
    <w:lvl w:ilvl="0">
      <w:start w:val="1"/>
      <w:numFmt w:val="bullet"/>
      <w:pStyle w:val="Aufzhlungszeichen"/>
      <w:lvlText w:val=""/>
      <w:lvlJc w:val="left"/>
      <w:pPr>
        <w:ind w:left="227" w:hanging="227"/>
      </w:pPr>
      <w:rPr>
        <w:rFonts w:ascii="Symbol" w:hAnsi="Symbol" w:hint="default"/>
      </w:rPr>
    </w:lvl>
    <w:lvl w:ilvl="1">
      <w:start w:val="1"/>
      <w:numFmt w:val="bullet"/>
      <w:pStyle w:val="Aufzhlungszeichen2"/>
      <w:lvlText w:val=""/>
      <w:lvlJc w:val="left"/>
      <w:pPr>
        <w:tabs>
          <w:tab w:val="num" w:pos="851"/>
        </w:tabs>
        <w:ind w:left="1077" w:hanging="226"/>
      </w:pPr>
      <w:rPr>
        <w:rFonts w:ascii="Symbol" w:hAnsi="Symbol" w:hint="default"/>
      </w:rPr>
    </w:lvl>
    <w:lvl w:ilvl="2">
      <w:start w:val="1"/>
      <w:numFmt w:val="bullet"/>
      <w:pStyle w:val="Aufzhlungszeichen3"/>
      <w:lvlText w:val=""/>
      <w:lvlJc w:val="left"/>
      <w:pPr>
        <w:tabs>
          <w:tab w:val="num" w:pos="1701"/>
        </w:tabs>
        <w:ind w:left="1928" w:hanging="227"/>
      </w:pPr>
      <w:rPr>
        <w:rFonts w:ascii="Symbol" w:hAnsi="Symbol" w:hint="default"/>
      </w:rPr>
    </w:lvl>
    <w:lvl w:ilvl="3">
      <w:start w:val="1"/>
      <w:numFmt w:val="bullet"/>
      <w:pStyle w:val="Aufzhlungszeichen4"/>
      <w:lvlText w:val=""/>
      <w:lvlJc w:val="left"/>
      <w:pPr>
        <w:tabs>
          <w:tab w:val="num" w:pos="2552"/>
        </w:tabs>
        <w:ind w:left="2778" w:hanging="226"/>
      </w:pPr>
      <w:rPr>
        <w:rFonts w:ascii="Symbol" w:hAnsi="Symbol" w:hint="default"/>
      </w:rPr>
    </w:lvl>
    <w:lvl w:ilvl="4">
      <w:start w:val="1"/>
      <w:numFmt w:val="bullet"/>
      <w:pStyle w:val="Aufzhlungszeichen5"/>
      <w:lvlText w:val=""/>
      <w:lvlJc w:val="left"/>
      <w:pPr>
        <w:tabs>
          <w:tab w:val="num" w:pos="3402"/>
        </w:tabs>
        <w:ind w:left="3629" w:hanging="227"/>
      </w:pPr>
      <w:rPr>
        <w:rFonts w:ascii="Symbol" w:hAnsi="Symbol" w:hint="default"/>
      </w:rPr>
    </w:lvl>
    <w:lvl w:ilvl="5">
      <w:start w:val="1"/>
      <w:numFmt w:val="bullet"/>
      <w:lvlText w:val=""/>
      <w:lvlJc w:val="left"/>
      <w:pPr>
        <w:tabs>
          <w:tab w:val="num" w:pos="4253"/>
        </w:tabs>
        <w:ind w:left="2160" w:firstLine="2093"/>
      </w:pPr>
      <w:rPr>
        <w:rFonts w:ascii="Symbol" w:hAnsi="Symbol" w:hint="default"/>
      </w:rPr>
    </w:lvl>
    <w:lvl w:ilvl="6">
      <w:start w:val="1"/>
      <w:numFmt w:val="bullet"/>
      <w:lvlText w:val=""/>
      <w:lvlJc w:val="left"/>
      <w:pPr>
        <w:tabs>
          <w:tab w:val="num" w:pos="5103"/>
        </w:tabs>
        <w:ind w:left="5330" w:hanging="227"/>
      </w:pPr>
      <w:rPr>
        <w:rFonts w:ascii="Symbol" w:hAnsi="Symbol" w:hint="default"/>
      </w:rPr>
    </w:lvl>
    <w:lvl w:ilvl="7">
      <w:start w:val="1"/>
      <w:numFmt w:val="bullet"/>
      <w:lvlText w:val=""/>
      <w:lvlJc w:val="left"/>
      <w:pPr>
        <w:tabs>
          <w:tab w:val="num" w:pos="5954"/>
        </w:tabs>
        <w:ind w:left="6180" w:hanging="226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tabs>
          <w:tab w:val="num" w:pos="6804"/>
        </w:tabs>
        <w:ind w:left="7031" w:hanging="227"/>
      </w:pPr>
      <w:rPr>
        <w:rFonts w:ascii="Symbol" w:hAnsi="Symbol" w:hint="default"/>
      </w:rPr>
    </w:lvl>
  </w:abstractNum>
  <w:abstractNum w:abstractNumId="20" w15:restartNumberingAfterBreak="0">
    <w:nsid w:val="26844849"/>
    <w:multiLevelType w:val="hybridMultilevel"/>
    <w:tmpl w:val="01E87AAE"/>
    <w:lvl w:ilvl="0" w:tplc="FD16EB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5562EA"/>
    <w:multiLevelType w:val="multilevel"/>
    <w:tmpl w:val="0D0E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F9F2999"/>
    <w:multiLevelType w:val="multilevel"/>
    <w:tmpl w:val="F1225C24"/>
    <w:numStyleLink w:val="Formatvorlage1"/>
  </w:abstractNum>
  <w:abstractNum w:abstractNumId="23" w15:restartNumberingAfterBreak="0">
    <w:nsid w:val="30A97502"/>
    <w:multiLevelType w:val="hybridMultilevel"/>
    <w:tmpl w:val="4476E03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035E1D"/>
    <w:multiLevelType w:val="multilevel"/>
    <w:tmpl w:val="D174DF22"/>
    <w:numStyleLink w:val="FHNWAufzhlung"/>
  </w:abstractNum>
  <w:abstractNum w:abstractNumId="25" w15:restartNumberingAfterBreak="0">
    <w:nsid w:val="337377E4"/>
    <w:multiLevelType w:val="multilevel"/>
    <w:tmpl w:val="235A7B96"/>
    <w:lvl w:ilvl="0">
      <w:start w:val="1"/>
      <w:numFmt w:val="decimal"/>
      <w:pStyle w:val="traktandenliste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7" w:hanging="39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3B83566B"/>
    <w:multiLevelType w:val="multilevel"/>
    <w:tmpl w:val="05D2C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E6159AB"/>
    <w:multiLevelType w:val="multilevel"/>
    <w:tmpl w:val="D174DF22"/>
    <w:numStyleLink w:val="FHNWAufzhlung"/>
  </w:abstractNum>
  <w:abstractNum w:abstractNumId="28" w15:restartNumberingAfterBreak="0">
    <w:nsid w:val="447176CF"/>
    <w:multiLevelType w:val="multilevel"/>
    <w:tmpl w:val="644AD130"/>
    <w:numStyleLink w:val="FormatvorlageNummerierteListeLinks063cmHngend063cm"/>
  </w:abstractNum>
  <w:abstractNum w:abstractNumId="29" w15:restartNumberingAfterBreak="0">
    <w:nsid w:val="48260D8F"/>
    <w:multiLevelType w:val="multilevel"/>
    <w:tmpl w:val="F1225C24"/>
    <w:numStyleLink w:val="Formatvorlage1"/>
  </w:abstractNum>
  <w:abstractNum w:abstractNumId="30" w15:restartNumberingAfterBreak="0">
    <w:nsid w:val="4FBE66EF"/>
    <w:multiLevelType w:val="multilevel"/>
    <w:tmpl w:val="AE48AF84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3.%2"/>
      <w:lvlJc w:val="left"/>
      <w:pPr>
        <w:tabs>
          <w:tab w:val="num" w:pos="1627"/>
        </w:tabs>
        <w:ind w:left="567" w:hanging="567"/>
      </w:pPr>
      <w:rPr>
        <w:rFonts w:hint="default"/>
      </w:rPr>
    </w:lvl>
    <w:lvl w:ilvl="3">
      <w:start w:val="1"/>
      <w:numFmt w:val="decimal"/>
      <w:lvlText w:val="%3.%2.%1.%4"/>
      <w:lvlJc w:val="left"/>
      <w:pPr>
        <w:tabs>
          <w:tab w:val="num" w:pos="1987"/>
        </w:tabs>
        <w:ind w:left="567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1" w15:restartNumberingAfterBreak="0">
    <w:nsid w:val="51F44949"/>
    <w:multiLevelType w:val="hybridMultilevel"/>
    <w:tmpl w:val="F6385F22"/>
    <w:lvl w:ilvl="0" w:tplc="38BA8D38">
      <w:start w:val="1"/>
      <w:numFmt w:val="bullet"/>
      <w:pStyle w:val="Listenabsatz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EA5008"/>
    <w:multiLevelType w:val="multilevel"/>
    <w:tmpl w:val="08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5B18743B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5C7406F8"/>
    <w:multiLevelType w:val="multilevel"/>
    <w:tmpl w:val="F1225C24"/>
    <w:styleLink w:val="Formatvorlage1"/>
    <w:lvl w:ilvl="0">
      <w:start w:val="1"/>
      <w:numFmt w:val="ordinal"/>
      <w:lvlText w:val="%1"/>
      <w:lvlJc w:val="left"/>
      <w:pPr>
        <w:ind w:left="567" w:hanging="567"/>
      </w:pPr>
      <w:rPr>
        <w:rFonts w:ascii="Arial" w:hAnsi="Arial" w:hint="default"/>
        <w:b w:val="0"/>
        <w:i w:val="0"/>
        <w:sz w:val="22"/>
      </w:rPr>
    </w:lvl>
    <w:lvl w:ilvl="1">
      <w:start w:val="1"/>
      <w:numFmt w:val="ordinal"/>
      <w:lvlText w:val="%1%2"/>
      <w:lvlJc w:val="left"/>
      <w:pPr>
        <w:ind w:left="567" w:hanging="567"/>
      </w:pPr>
      <w:rPr>
        <w:rFonts w:hint="default"/>
      </w:rPr>
    </w:lvl>
    <w:lvl w:ilvl="2">
      <w:start w:val="1"/>
      <w:numFmt w:val="ordinal"/>
      <w:lvlText w:val="%1%2%3"/>
      <w:lvlJc w:val="left"/>
      <w:pPr>
        <w:ind w:left="567" w:hanging="567"/>
      </w:pPr>
      <w:rPr>
        <w:rFonts w:hint="default"/>
      </w:rPr>
    </w:lvl>
    <w:lvl w:ilvl="3">
      <w:start w:val="1"/>
      <w:numFmt w:val="ordinal"/>
      <w:lvlText w:val="%1%2%3%4"/>
      <w:lvlJc w:val="left"/>
      <w:pPr>
        <w:ind w:left="567" w:hanging="567"/>
      </w:pPr>
      <w:rPr>
        <w:rFonts w:hint="default"/>
      </w:rPr>
    </w:lvl>
    <w:lvl w:ilvl="4">
      <w:start w:val="1"/>
      <w:numFmt w:val="none"/>
      <w:lvlText w:val=""/>
      <w:lvlJc w:val="left"/>
      <w:pPr>
        <w:ind w:left="1134" w:hanging="1134"/>
      </w:pPr>
      <w:rPr>
        <w:rFonts w:hint="default"/>
      </w:rPr>
    </w:lvl>
    <w:lvl w:ilvl="5">
      <w:start w:val="1"/>
      <w:numFmt w:val="none"/>
      <w:lvlText w:val=""/>
      <w:lvlJc w:val="left"/>
      <w:pPr>
        <w:ind w:left="1134" w:hanging="1134"/>
      </w:pPr>
      <w:rPr>
        <w:rFonts w:hint="default"/>
      </w:rPr>
    </w:lvl>
    <w:lvl w:ilvl="6">
      <w:start w:val="1"/>
      <w:numFmt w:val="none"/>
      <w:lvlText w:val=""/>
      <w:lvlJc w:val="left"/>
      <w:pPr>
        <w:ind w:left="1134" w:hanging="1134"/>
      </w:pPr>
      <w:rPr>
        <w:rFonts w:hint="default"/>
      </w:rPr>
    </w:lvl>
    <w:lvl w:ilvl="7">
      <w:start w:val="1"/>
      <w:numFmt w:val="none"/>
      <w:lvlText w:val=""/>
      <w:lvlJc w:val="left"/>
      <w:pPr>
        <w:ind w:left="1134" w:hanging="1134"/>
      </w:pPr>
      <w:rPr>
        <w:rFonts w:hint="default"/>
      </w:rPr>
    </w:lvl>
    <w:lvl w:ilvl="8">
      <w:start w:val="1"/>
      <w:numFmt w:val="none"/>
      <w:lvlText w:val=""/>
      <w:lvlJc w:val="left"/>
      <w:pPr>
        <w:ind w:left="1134" w:hanging="1134"/>
      </w:pPr>
      <w:rPr>
        <w:rFonts w:hint="default"/>
      </w:rPr>
    </w:lvl>
  </w:abstractNum>
  <w:abstractNum w:abstractNumId="35" w15:restartNumberingAfterBreak="0">
    <w:nsid w:val="5ED135DC"/>
    <w:multiLevelType w:val="multilevel"/>
    <w:tmpl w:val="D174DF22"/>
    <w:numStyleLink w:val="FHNWAufzhlung"/>
  </w:abstractNum>
  <w:abstractNum w:abstractNumId="36" w15:restartNumberingAfterBreak="0">
    <w:nsid w:val="61DA3215"/>
    <w:multiLevelType w:val="multilevel"/>
    <w:tmpl w:val="644AD130"/>
    <w:numStyleLink w:val="FormatvorlageNummerierteListeLinks063cmHngend063cm"/>
  </w:abstractNum>
  <w:abstractNum w:abstractNumId="37" w15:restartNumberingAfterBreak="0">
    <w:nsid w:val="623E32C9"/>
    <w:multiLevelType w:val="multilevel"/>
    <w:tmpl w:val="644AD130"/>
    <w:numStyleLink w:val="FormatvorlageNummerierteListeLinks063cmHngend063cm"/>
  </w:abstractNum>
  <w:abstractNum w:abstractNumId="38" w15:restartNumberingAfterBreak="0">
    <w:nsid w:val="62871D14"/>
    <w:multiLevelType w:val="multilevel"/>
    <w:tmpl w:val="D174DF22"/>
    <w:numStyleLink w:val="FHNWAufzhlung"/>
  </w:abstractNum>
  <w:abstractNum w:abstractNumId="39" w15:restartNumberingAfterBreak="0">
    <w:nsid w:val="668E2B7B"/>
    <w:multiLevelType w:val="multilevel"/>
    <w:tmpl w:val="D174DF22"/>
    <w:numStyleLink w:val="FHNWAufzhlung"/>
  </w:abstractNum>
  <w:abstractNum w:abstractNumId="40" w15:restartNumberingAfterBreak="0">
    <w:nsid w:val="68710230"/>
    <w:multiLevelType w:val="multilevel"/>
    <w:tmpl w:val="AE48AF84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3.%2"/>
      <w:lvlJc w:val="left"/>
      <w:pPr>
        <w:tabs>
          <w:tab w:val="num" w:pos="1627"/>
        </w:tabs>
        <w:ind w:left="567" w:hanging="567"/>
      </w:pPr>
      <w:rPr>
        <w:rFonts w:hint="default"/>
      </w:rPr>
    </w:lvl>
    <w:lvl w:ilvl="3">
      <w:start w:val="1"/>
      <w:numFmt w:val="decimal"/>
      <w:lvlText w:val="%3.%2.%1.%4"/>
      <w:lvlJc w:val="left"/>
      <w:pPr>
        <w:tabs>
          <w:tab w:val="num" w:pos="1987"/>
        </w:tabs>
        <w:ind w:left="567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41" w15:restartNumberingAfterBreak="0">
    <w:nsid w:val="70C9118D"/>
    <w:multiLevelType w:val="hybridMultilevel"/>
    <w:tmpl w:val="29C4984E"/>
    <w:lvl w:ilvl="0" w:tplc="A956BA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025F24"/>
    <w:multiLevelType w:val="hybridMultilevel"/>
    <w:tmpl w:val="5E0A2E38"/>
    <w:lvl w:ilvl="0" w:tplc="0807000F">
      <w:start w:val="1"/>
      <w:numFmt w:val="decimal"/>
      <w:lvlText w:val="%1."/>
      <w:lvlJc w:val="left"/>
      <w:pPr>
        <w:ind w:left="360" w:hanging="360"/>
      </w:p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7B6B095B"/>
    <w:multiLevelType w:val="hybridMultilevel"/>
    <w:tmpl w:val="36E08DA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7D4B92"/>
    <w:multiLevelType w:val="multilevel"/>
    <w:tmpl w:val="D174DF22"/>
    <w:numStyleLink w:val="FHNWAufzhlung"/>
  </w:abstractNum>
  <w:num w:numId="1" w16cid:durableId="1434016321">
    <w:abstractNumId w:val="9"/>
  </w:num>
  <w:num w:numId="2" w16cid:durableId="240333788">
    <w:abstractNumId w:val="31"/>
  </w:num>
  <w:num w:numId="3" w16cid:durableId="1795445971">
    <w:abstractNumId w:val="41"/>
  </w:num>
  <w:num w:numId="4" w16cid:durableId="2013606313">
    <w:abstractNumId w:val="7"/>
  </w:num>
  <w:num w:numId="5" w16cid:durableId="1646930443">
    <w:abstractNumId w:val="43"/>
  </w:num>
  <w:num w:numId="6" w16cid:durableId="1310280860">
    <w:abstractNumId w:val="10"/>
  </w:num>
  <w:num w:numId="7" w16cid:durableId="1598639199">
    <w:abstractNumId w:val="31"/>
  </w:num>
  <w:num w:numId="8" w16cid:durableId="1767075919">
    <w:abstractNumId w:val="5"/>
  </w:num>
  <w:num w:numId="9" w16cid:durableId="558633751">
    <w:abstractNumId w:val="6"/>
  </w:num>
  <w:num w:numId="10" w16cid:durableId="2076930194">
    <w:abstractNumId w:val="32"/>
  </w:num>
  <w:num w:numId="11" w16cid:durableId="434402289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176072403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841243449">
    <w:abstractNumId w:val="19"/>
  </w:num>
  <w:num w:numId="14" w16cid:durableId="1484004455">
    <w:abstractNumId w:val="38"/>
  </w:num>
  <w:num w:numId="15" w16cid:durableId="1675958012">
    <w:abstractNumId w:val="4"/>
  </w:num>
  <w:num w:numId="16" w16cid:durableId="1906992722">
    <w:abstractNumId w:val="39"/>
  </w:num>
  <w:num w:numId="17" w16cid:durableId="54857771">
    <w:abstractNumId w:val="35"/>
  </w:num>
  <w:num w:numId="18" w16cid:durableId="1204364694">
    <w:abstractNumId w:val="27"/>
  </w:num>
  <w:num w:numId="19" w16cid:durableId="1532105377">
    <w:abstractNumId w:val="17"/>
  </w:num>
  <w:num w:numId="20" w16cid:durableId="61493940">
    <w:abstractNumId w:val="16"/>
  </w:num>
  <w:num w:numId="21" w16cid:durableId="514809949">
    <w:abstractNumId w:val="15"/>
  </w:num>
  <w:num w:numId="22" w16cid:durableId="912861615">
    <w:abstractNumId w:val="37"/>
  </w:num>
  <w:num w:numId="23" w16cid:durableId="820848698">
    <w:abstractNumId w:val="28"/>
  </w:num>
  <w:num w:numId="24" w16cid:durableId="741834647">
    <w:abstractNumId w:val="36"/>
  </w:num>
  <w:num w:numId="25" w16cid:durableId="1960599068">
    <w:abstractNumId w:val="24"/>
  </w:num>
  <w:num w:numId="26" w16cid:durableId="1944605942">
    <w:abstractNumId w:val="13"/>
  </w:num>
  <w:num w:numId="27" w16cid:durableId="1580944360">
    <w:abstractNumId w:val="40"/>
  </w:num>
  <w:num w:numId="28" w16cid:durableId="297343566">
    <w:abstractNumId w:val="30"/>
  </w:num>
  <w:num w:numId="29" w16cid:durableId="1321543988">
    <w:abstractNumId w:val="34"/>
  </w:num>
  <w:num w:numId="30" w16cid:durableId="720716558">
    <w:abstractNumId w:val="29"/>
  </w:num>
  <w:num w:numId="31" w16cid:durableId="320084089">
    <w:abstractNumId w:val="22"/>
  </w:num>
  <w:num w:numId="32" w16cid:durableId="1866400170">
    <w:abstractNumId w:val="12"/>
  </w:num>
  <w:num w:numId="33" w16cid:durableId="1506937918">
    <w:abstractNumId w:val="8"/>
  </w:num>
  <w:num w:numId="34" w16cid:durableId="480120023">
    <w:abstractNumId w:val="3"/>
  </w:num>
  <w:num w:numId="35" w16cid:durableId="775368768">
    <w:abstractNumId w:val="2"/>
  </w:num>
  <w:num w:numId="36" w16cid:durableId="1099065866">
    <w:abstractNumId w:val="1"/>
  </w:num>
  <w:num w:numId="37" w16cid:durableId="1907229234">
    <w:abstractNumId w:val="0"/>
  </w:num>
  <w:num w:numId="38" w16cid:durableId="1447236350">
    <w:abstractNumId w:val="18"/>
  </w:num>
  <w:num w:numId="39" w16cid:durableId="2041467025">
    <w:abstractNumId w:val="26"/>
  </w:num>
  <w:num w:numId="40" w16cid:durableId="1761632292">
    <w:abstractNumId w:val="21"/>
  </w:num>
  <w:num w:numId="41" w16cid:durableId="683170794">
    <w:abstractNumId w:val="23"/>
  </w:num>
  <w:num w:numId="42" w16cid:durableId="1723862638">
    <w:abstractNumId w:val="11"/>
  </w:num>
  <w:num w:numId="43" w16cid:durableId="112984912">
    <w:abstractNumId w:val="25"/>
  </w:num>
  <w:num w:numId="44" w16cid:durableId="1648585070">
    <w:abstractNumId w:val="42"/>
  </w:num>
  <w:num w:numId="45" w16cid:durableId="279452955">
    <w:abstractNumId w:val="44"/>
  </w:num>
  <w:num w:numId="46" w16cid:durableId="1456371603">
    <w:abstractNumId w:val="14"/>
  </w:num>
  <w:num w:numId="47" w16cid:durableId="1221751441">
    <w:abstractNumId w:val="33"/>
  </w:num>
  <w:num w:numId="48" w16cid:durableId="17650268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DateAndTime/>
  <w:proofState w:spelling="clean" w:grammar="clean"/>
  <w:attachedTemplate r:id="rId1"/>
  <w:stylePaneFormatFilter w:val="1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89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32A"/>
    <w:rsid w:val="000210DE"/>
    <w:rsid w:val="00030B90"/>
    <w:rsid w:val="0005534A"/>
    <w:rsid w:val="00071507"/>
    <w:rsid w:val="000908A3"/>
    <w:rsid w:val="000D0B0E"/>
    <w:rsid w:val="000F7F62"/>
    <w:rsid w:val="0010041C"/>
    <w:rsid w:val="00106EAE"/>
    <w:rsid w:val="00106F9C"/>
    <w:rsid w:val="00125065"/>
    <w:rsid w:val="00146E89"/>
    <w:rsid w:val="00156BA9"/>
    <w:rsid w:val="0016700E"/>
    <w:rsid w:val="001A3D25"/>
    <w:rsid w:val="001B1F8B"/>
    <w:rsid w:val="001B4EA4"/>
    <w:rsid w:val="001B55EF"/>
    <w:rsid w:val="001B6F72"/>
    <w:rsid w:val="001C69E8"/>
    <w:rsid w:val="001D03AC"/>
    <w:rsid w:val="001D3084"/>
    <w:rsid w:val="001D716A"/>
    <w:rsid w:val="001E544A"/>
    <w:rsid w:val="001E5902"/>
    <w:rsid w:val="00203DDE"/>
    <w:rsid w:val="00213675"/>
    <w:rsid w:val="00236C64"/>
    <w:rsid w:val="00247194"/>
    <w:rsid w:val="00286BA0"/>
    <w:rsid w:val="00287478"/>
    <w:rsid w:val="0029605A"/>
    <w:rsid w:val="002B50CC"/>
    <w:rsid w:val="002E0389"/>
    <w:rsid w:val="002E5078"/>
    <w:rsid w:val="002E68CE"/>
    <w:rsid w:val="00310F88"/>
    <w:rsid w:val="00324A12"/>
    <w:rsid w:val="00327464"/>
    <w:rsid w:val="00351B21"/>
    <w:rsid w:val="003879D0"/>
    <w:rsid w:val="003A08CA"/>
    <w:rsid w:val="003B1DF1"/>
    <w:rsid w:val="003B6A0E"/>
    <w:rsid w:val="003D6328"/>
    <w:rsid w:val="00403DF3"/>
    <w:rsid w:val="00416A86"/>
    <w:rsid w:val="00424C97"/>
    <w:rsid w:val="00425687"/>
    <w:rsid w:val="004336A6"/>
    <w:rsid w:val="00433939"/>
    <w:rsid w:val="004413CC"/>
    <w:rsid w:val="00446551"/>
    <w:rsid w:val="00460C63"/>
    <w:rsid w:val="00473483"/>
    <w:rsid w:val="0049796D"/>
    <w:rsid w:val="004A269D"/>
    <w:rsid w:val="004B29F6"/>
    <w:rsid w:val="004E6873"/>
    <w:rsid w:val="004E74B4"/>
    <w:rsid w:val="004F505A"/>
    <w:rsid w:val="00504636"/>
    <w:rsid w:val="00565F3F"/>
    <w:rsid w:val="00572350"/>
    <w:rsid w:val="00572B8F"/>
    <w:rsid w:val="0057705E"/>
    <w:rsid w:val="00581BD4"/>
    <w:rsid w:val="005A5E71"/>
    <w:rsid w:val="005B0F4D"/>
    <w:rsid w:val="005C561A"/>
    <w:rsid w:val="005E2EF6"/>
    <w:rsid w:val="005F02A5"/>
    <w:rsid w:val="005F7495"/>
    <w:rsid w:val="00607F7C"/>
    <w:rsid w:val="006163C4"/>
    <w:rsid w:val="00616620"/>
    <w:rsid w:val="00620768"/>
    <w:rsid w:val="0063084B"/>
    <w:rsid w:val="006402CB"/>
    <w:rsid w:val="00645C35"/>
    <w:rsid w:val="006562E6"/>
    <w:rsid w:val="00657E07"/>
    <w:rsid w:val="00660F12"/>
    <w:rsid w:val="006614D8"/>
    <w:rsid w:val="00685816"/>
    <w:rsid w:val="006957F9"/>
    <w:rsid w:val="006B0359"/>
    <w:rsid w:val="006C00D9"/>
    <w:rsid w:val="006D02C9"/>
    <w:rsid w:val="006D1010"/>
    <w:rsid w:val="006D4D06"/>
    <w:rsid w:val="006F4D85"/>
    <w:rsid w:val="00724200"/>
    <w:rsid w:val="007339BB"/>
    <w:rsid w:val="00740737"/>
    <w:rsid w:val="007412CF"/>
    <w:rsid w:val="00795CD4"/>
    <w:rsid w:val="00797138"/>
    <w:rsid w:val="007C1C5A"/>
    <w:rsid w:val="007C2606"/>
    <w:rsid w:val="007C2CBA"/>
    <w:rsid w:val="007E332A"/>
    <w:rsid w:val="007E3C24"/>
    <w:rsid w:val="007E49A4"/>
    <w:rsid w:val="007F05CD"/>
    <w:rsid w:val="007F747B"/>
    <w:rsid w:val="00801F0B"/>
    <w:rsid w:val="008179D8"/>
    <w:rsid w:val="00884CF6"/>
    <w:rsid w:val="008A0D8C"/>
    <w:rsid w:val="008C5001"/>
    <w:rsid w:val="008D2A85"/>
    <w:rsid w:val="008D7AC6"/>
    <w:rsid w:val="008E1778"/>
    <w:rsid w:val="008E5A6B"/>
    <w:rsid w:val="008E73D6"/>
    <w:rsid w:val="00906054"/>
    <w:rsid w:val="00910622"/>
    <w:rsid w:val="00916D2E"/>
    <w:rsid w:val="009279BA"/>
    <w:rsid w:val="009348D0"/>
    <w:rsid w:val="00943217"/>
    <w:rsid w:val="0095137D"/>
    <w:rsid w:val="00952F27"/>
    <w:rsid w:val="009944CC"/>
    <w:rsid w:val="009A295F"/>
    <w:rsid w:val="009D228C"/>
    <w:rsid w:val="009D65FB"/>
    <w:rsid w:val="009E55BD"/>
    <w:rsid w:val="00A05EFF"/>
    <w:rsid w:val="00A163CB"/>
    <w:rsid w:val="00A206B7"/>
    <w:rsid w:val="00A4243E"/>
    <w:rsid w:val="00A43F6C"/>
    <w:rsid w:val="00A5737E"/>
    <w:rsid w:val="00A76598"/>
    <w:rsid w:val="00AB20F9"/>
    <w:rsid w:val="00AC1D9F"/>
    <w:rsid w:val="00AC76D5"/>
    <w:rsid w:val="00AD0C43"/>
    <w:rsid w:val="00AE01E2"/>
    <w:rsid w:val="00AF2533"/>
    <w:rsid w:val="00B03FAC"/>
    <w:rsid w:val="00B22B80"/>
    <w:rsid w:val="00B2538B"/>
    <w:rsid w:val="00B253C0"/>
    <w:rsid w:val="00B272D4"/>
    <w:rsid w:val="00B534BF"/>
    <w:rsid w:val="00B858F9"/>
    <w:rsid w:val="00B97438"/>
    <w:rsid w:val="00BA2119"/>
    <w:rsid w:val="00BB0684"/>
    <w:rsid w:val="00BB139D"/>
    <w:rsid w:val="00BF091D"/>
    <w:rsid w:val="00BF5B1A"/>
    <w:rsid w:val="00C50216"/>
    <w:rsid w:val="00C54E6F"/>
    <w:rsid w:val="00C55850"/>
    <w:rsid w:val="00C71FC4"/>
    <w:rsid w:val="00CA3CD5"/>
    <w:rsid w:val="00CA50DE"/>
    <w:rsid w:val="00CB751B"/>
    <w:rsid w:val="00CC1DD6"/>
    <w:rsid w:val="00CE2B5E"/>
    <w:rsid w:val="00CE57C2"/>
    <w:rsid w:val="00CE5917"/>
    <w:rsid w:val="00CF5606"/>
    <w:rsid w:val="00D0309D"/>
    <w:rsid w:val="00D27BA8"/>
    <w:rsid w:val="00D3108D"/>
    <w:rsid w:val="00D32807"/>
    <w:rsid w:val="00D36B2A"/>
    <w:rsid w:val="00D40A08"/>
    <w:rsid w:val="00D4184A"/>
    <w:rsid w:val="00D64C88"/>
    <w:rsid w:val="00D769FD"/>
    <w:rsid w:val="00D778D9"/>
    <w:rsid w:val="00D84670"/>
    <w:rsid w:val="00DF7BFD"/>
    <w:rsid w:val="00E47BD5"/>
    <w:rsid w:val="00E47C52"/>
    <w:rsid w:val="00E55BB0"/>
    <w:rsid w:val="00E60E0B"/>
    <w:rsid w:val="00E61CCE"/>
    <w:rsid w:val="00E620CA"/>
    <w:rsid w:val="00EB1883"/>
    <w:rsid w:val="00EB3394"/>
    <w:rsid w:val="00EC39C5"/>
    <w:rsid w:val="00EC531C"/>
    <w:rsid w:val="00ED076C"/>
    <w:rsid w:val="00ED0D02"/>
    <w:rsid w:val="00EE224A"/>
    <w:rsid w:val="00EE2A7C"/>
    <w:rsid w:val="00EE7776"/>
    <w:rsid w:val="00F013A1"/>
    <w:rsid w:val="00F069A2"/>
    <w:rsid w:val="00F369AA"/>
    <w:rsid w:val="00F73D6D"/>
    <w:rsid w:val="00FC5224"/>
    <w:rsid w:val="00FE1076"/>
    <w:rsid w:val="00FF6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67B9862"/>
  <w15:docId w15:val="{BE942C9A-ABA8-4D94-8838-D2ED4476E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qFormat="1"/>
    <w:lsdException w:name="Signature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qFormat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146E89"/>
    <w:pPr>
      <w:spacing w:after="0" w:line="240" w:lineRule="auto"/>
    </w:pPr>
    <w:rPr>
      <w:rFonts w:ascii="Arial" w:hAnsi="Arial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9279BA"/>
    <w:pPr>
      <w:keepNext/>
      <w:keepLines/>
      <w:numPr>
        <w:numId w:val="46"/>
      </w:numPr>
      <w:spacing w:before="480" w:after="120"/>
      <w:ind w:left="720" w:hanging="72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berschrift2">
    <w:name w:val="heading 2"/>
    <w:basedOn w:val="berschrift1"/>
    <w:next w:val="Standard"/>
    <w:link w:val="berschrift2Zchn"/>
    <w:uiPriority w:val="9"/>
    <w:unhideWhenUsed/>
    <w:qFormat/>
    <w:rsid w:val="009279BA"/>
    <w:pPr>
      <w:numPr>
        <w:ilvl w:val="1"/>
      </w:numPr>
      <w:spacing w:before="280"/>
      <w:ind w:left="720" w:hanging="720"/>
      <w:outlineLvl w:val="1"/>
    </w:pPr>
    <w:rPr>
      <w:bCs w:val="0"/>
      <w:sz w:val="22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E5902"/>
    <w:pPr>
      <w:keepNext/>
      <w:keepLines/>
      <w:numPr>
        <w:ilvl w:val="2"/>
        <w:numId w:val="46"/>
      </w:numPr>
      <w:spacing w:before="280" w:after="12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1E5902"/>
    <w:pPr>
      <w:keepNext/>
      <w:keepLines/>
      <w:numPr>
        <w:ilvl w:val="3"/>
        <w:numId w:val="46"/>
      </w:numPr>
      <w:spacing w:before="200"/>
      <w:ind w:left="737" w:hanging="737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1E5902"/>
    <w:pPr>
      <w:keepNext/>
      <w:keepLines/>
      <w:numPr>
        <w:ilvl w:val="4"/>
        <w:numId w:val="46"/>
      </w:numPr>
      <w:spacing w:before="200"/>
      <w:ind w:left="1009" w:hanging="1009"/>
      <w:outlineLvl w:val="4"/>
    </w:pPr>
    <w:rPr>
      <w:rFonts w:eastAsiaTheme="majorEastAsia" w:cstheme="majorBidi"/>
      <w:b/>
      <w:color w:val="000000" w:themeColor="text1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1E5902"/>
    <w:pPr>
      <w:keepNext/>
      <w:keepLines/>
      <w:numPr>
        <w:ilvl w:val="5"/>
        <w:numId w:val="46"/>
      </w:numPr>
      <w:spacing w:before="200"/>
      <w:ind w:left="1151" w:hanging="1151"/>
      <w:outlineLvl w:val="5"/>
    </w:pPr>
    <w:rPr>
      <w:rFonts w:eastAsiaTheme="majorEastAsia" w:cstheme="majorBidi"/>
      <w:i/>
      <w:color w:val="000000" w:themeColor="text1"/>
    </w:rPr>
  </w:style>
  <w:style w:type="paragraph" w:styleId="berschrift7">
    <w:name w:val="heading 7"/>
    <w:basedOn w:val="Standard"/>
    <w:next w:val="Standard"/>
    <w:link w:val="berschrift7Zchn"/>
    <w:uiPriority w:val="9"/>
    <w:unhideWhenUsed/>
    <w:rsid w:val="009279BA"/>
    <w:pPr>
      <w:keepNext/>
      <w:keepLines/>
      <w:numPr>
        <w:ilvl w:val="6"/>
        <w:numId w:val="4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9279BA"/>
    <w:pPr>
      <w:keepNext/>
      <w:keepLines/>
      <w:numPr>
        <w:ilvl w:val="7"/>
        <w:numId w:val="4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9279BA"/>
    <w:pPr>
      <w:keepNext/>
      <w:keepLines/>
      <w:numPr>
        <w:ilvl w:val="8"/>
        <w:numId w:val="4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884CF6"/>
    <w:rPr>
      <w:color w:val="80808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84CF6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84CF6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A76598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A76598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146E89"/>
    <w:pPr>
      <w:tabs>
        <w:tab w:val="center" w:pos="4536"/>
        <w:tab w:val="right" w:pos="9072"/>
      </w:tabs>
    </w:pPr>
    <w:rPr>
      <w:sz w:val="16"/>
    </w:rPr>
  </w:style>
  <w:style w:type="character" w:customStyle="1" w:styleId="FuzeileZchn">
    <w:name w:val="Fußzeile Zchn"/>
    <w:basedOn w:val="Absatz-Standardschriftart"/>
    <w:link w:val="Fuzeile"/>
    <w:uiPriority w:val="99"/>
    <w:rsid w:val="00146E89"/>
    <w:rPr>
      <w:rFonts w:ascii="Arial" w:hAnsi="Arial"/>
      <w:sz w:val="16"/>
    </w:rPr>
  </w:style>
  <w:style w:type="table" w:styleId="Tabellenraster">
    <w:name w:val="Table Grid"/>
    <w:basedOn w:val="NormaleTabelle"/>
    <w:rsid w:val="0063084B"/>
    <w:pPr>
      <w:keepNext/>
      <w:spacing w:after="0" w:line="280" w:lineRule="atLeast"/>
    </w:pPr>
    <w:rPr>
      <w:rFonts w:ascii="Arial" w:eastAsia="Times New Roman" w:hAnsi="Arial" w:cs="Times New Roman"/>
      <w:szCs w:val="20"/>
      <w:lang w:eastAsia="de-CH"/>
    </w:rPr>
    <w:tblPr>
      <w:tblInd w:w="5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57" w:type="dxa"/>
        <w:left w:w="57" w:type="dxa"/>
        <w:bottom w:w="57" w:type="dxa"/>
        <w:right w:w="57" w:type="dxa"/>
      </w:tblCellMar>
    </w:tblPr>
  </w:style>
  <w:style w:type="paragraph" w:styleId="Anrede">
    <w:name w:val="Salutation"/>
    <w:basedOn w:val="Standard"/>
    <w:next w:val="Standard"/>
    <w:link w:val="AnredeZchn"/>
    <w:uiPriority w:val="99"/>
    <w:qFormat/>
    <w:rsid w:val="00CB751B"/>
    <w:pPr>
      <w:spacing w:after="260"/>
    </w:pPr>
  </w:style>
  <w:style w:type="character" w:customStyle="1" w:styleId="AnredeZchn">
    <w:name w:val="Anrede Zchn"/>
    <w:basedOn w:val="Absatz-Standardschriftart"/>
    <w:link w:val="Anrede"/>
    <w:uiPriority w:val="99"/>
    <w:rsid w:val="00CB751B"/>
    <w:rPr>
      <w:rFonts w:ascii="Arial" w:hAnsi="Arial"/>
    </w:rPr>
  </w:style>
  <w:style w:type="paragraph" w:styleId="Unterschrift">
    <w:name w:val="Signature"/>
    <w:basedOn w:val="Standard"/>
    <w:link w:val="UnterschriftZchn"/>
    <w:uiPriority w:val="99"/>
    <w:qFormat/>
    <w:rsid w:val="00EC531C"/>
    <w:pPr>
      <w:spacing w:after="520"/>
      <w:contextualSpacing/>
    </w:pPr>
  </w:style>
  <w:style w:type="character" w:customStyle="1" w:styleId="UnterschriftZchn">
    <w:name w:val="Unterschrift Zchn"/>
    <w:basedOn w:val="Absatz-Standardschriftart"/>
    <w:link w:val="Unterschrift"/>
    <w:uiPriority w:val="99"/>
    <w:rsid w:val="00EC531C"/>
    <w:rPr>
      <w:rFonts w:ascii="Arial" w:hAnsi="Arial"/>
    </w:rPr>
  </w:style>
  <w:style w:type="paragraph" w:styleId="Datum">
    <w:name w:val="Date"/>
    <w:basedOn w:val="Standard"/>
    <w:next w:val="Standard"/>
    <w:link w:val="DatumZchn"/>
    <w:uiPriority w:val="99"/>
    <w:qFormat/>
    <w:rsid w:val="001D03AC"/>
    <w:pPr>
      <w:spacing w:before="1480" w:after="780"/>
    </w:pPr>
  </w:style>
  <w:style w:type="character" w:customStyle="1" w:styleId="DatumZchn">
    <w:name w:val="Datum Zchn"/>
    <w:basedOn w:val="Absatz-Standardschriftart"/>
    <w:link w:val="Datum"/>
    <w:uiPriority w:val="99"/>
    <w:rsid w:val="001D03AC"/>
    <w:rPr>
      <w:rFonts w:ascii="Arial" w:hAnsi="Arial"/>
    </w:rPr>
  </w:style>
  <w:style w:type="paragraph" w:styleId="Gruformel">
    <w:name w:val="Closing"/>
    <w:basedOn w:val="Standard"/>
    <w:link w:val="GruformelZchn"/>
    <w:uiPriority w:val="99"/>
    <w:qFormat/>
    <w:rsid w:val="00CB751B"/>
    <w:pPr>
      <w:spacing w:before="520" w:after="780"/>
      <w:contextualSpacing/>
    </w:pPr>
  </w:style>
  <w:style w:type="character" w:customStyle="1" w:styleId="GruformelZchn">
    <w:name w:val="Grußformel Zchn"/>
    <w:basedOn w:val="Absatz-Standardschriftart"/>
    <w:link w:val="Gruformel"/>
    <w:uiPriority w:val="99"/>
    <w:rsid w:val="00CB751B"/>
    <w:rPr>
      <w:rFonts w:ascii="Arial" w:hAnsi="Arial"/>
    </w:rPr>
  </w:style>
  <w:style w:type="paragraph" w:styleId="Titel">
    <w:name w:val="Title"/>
    <w:basedOn w:val="Standard"/>
    <w:next w:val="Standard"/>
    <w:link w:val="TitelZchn"/>
    <w:uiPriority w:val="10"/>
    <w:qFormat/>
    <w:rsid w:val="008D7AC6"/>
    <w:pPr>
      <w:framePr w:w="9072" w:wrap="around" w:vAnchor="text" w:hAnchor="text" w:y="1"/>
      <w:spacing w:before="3060" w:after="260"/>
      <w:contextualSpacing/>
    </w:pPr>
    <w:rPr>
      <w:rFonts w:eastAsiaTheme="majorEastAsia" w:cstheme="majorBidi"/>
      <w:b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8D7AC6"/>
    <w:rPr>
      <w:rFonts w:ascii="Arial" w:eastAsiaTheme="majorEastAsia" w:hAnsi="Arial" w:cstheme="majorBidi"/>
      <w:b/>
      <w:szCs w:val="52"/>
    </w:rPr>
  </w:style>
  <w:style w:type="paragraph" w:styleId="Listenabsatz">
    <w:name w:val="List Paragraph"/>
    <w:basedOn w:val="Standard"/>
    <w:uiPriority w:val="34"/>
    <w:qFormat/>
    <w:rsid w:val="00CB751B"/>
    <w:pPr>
      <w:numPr>
        <w:numId w:val="7"/>
      </w:numPr>
      <w:ind w:left="227" w:hanging="227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952F27"/>
    <w:rPr>
      <w:sz w:val="16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952F27"/>
    <w:rPr>
      <w:rFonts w:ascii="Arial" w:hAnsi="Arial"/>
      <w:sz w:val="16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7339BB"/>
    <w:rPr>
      <w:sz w:val="22"/>
      <w:vertAlign w:val="superscript"/>
    </w:rPr>
  </w:style>
  <w:style w:type="paragraph" w:styleId="Aufzhlungszeichen">
    <w:name w:val="List Bullet"/>
    <w:basedOn w:val="Standard"/>
    <w:uiPriority w:val="99"/>
    <w:qFormat/>
    <w:rsid w:val="00446551"/>
    <w:pPr>
      <w:numPr>
        <w:numId w:val="32"/>
      </w:numPr>
      <w:contextualSpacing/>
    </w:pPr>
  </w:style>
  <w:style w:type="paragraph" w:styleId="Aufzhlungszeichen2">
    <w:name w:val="List Bullet 2"/>
    <w:basedOn w:val="Standard"/>
    <w:uiPriority w:val="99"/>
    <w:qFormat/>
    <w:rsid w:val="00446551"/>
    <w:pPr>
      <w:numPr>
        <w:ilvl w:val="1"/>
        <w:numId w:val="32"/>
      </w:numPr>
      <w:tabs>
        <w:tab w:val="left" w:pos="1134"/>
      </w:tabs>
      <w:contextualSpacing/>
    </w:pPr>
  </w:style>
  <w:style w:type="paragraph" w:styleId="Aufzhlungszeichen3">
    <w:name w:val="List Bullet 3"/>
    <w:basedOn w:val="Standard"/>
    <w:uiPriority w:val="99"/>
    <w:qFormat/>
    <w:rsid w:val="00446551"/>
    <w:pPr>
      <w:numPr>
        <w:ilvl w:val="2"/>
        <w:numId w:val="32"/>
      </w:numPr>
      <w:contextualSpacing/>
    </w:pPr>
  </w:style>
  <w:style w:type="numbering" w:customStyle="1" w:styleId="FHNWAufzhlung">
    <w:name w:val="FHNW Aufzählung"/>
    <w:uiPriority w:val="99"/>
    <w:rsid w:val="00446551"/>
    <w:pPr>
      <w:numPr>
        <w:numId w:val="13"/>
      </w:numPr>
    </w:pPr>
  </w:style>
  <w:style w:type="paragraph" w:styleId="Aufzhlungszeichen4">
    <w:name w:val="List Bullet 4"/>
    <w:basedOn w:val="Standard"/>
    <w:uiPriority w:val="99"/>
    <w:unhideWhenUsed/>
    <w:rsid w:val="00446551"/>
    <w:pPr>
      <w:numPr>
        <w:ilvl w:val="3"/>
        <w:numId w:val="32"/>
      </w:numPr>
      <w:contextualSpacing/>
    </w:pPr>
  </w:style>
  <w:style w:type="paragraph" w:styleId="Aufzhlungszeichen5">
    <w:name w:val="List Bullet 5"/>
    <w:basedOn w:val="Standard"/>
    <w:uiPriority w:val="99"/>
    <w:semiHidden/>
    <w:unhideWhenUsed/>
    <w:rsid w:val="00446551"/>
    <w:pPr>
      <w:numPr>
        <w:ilvl w:val="4"/>
        <w:numId w:val="32"/>
      </w:numPr>
      <w:tabs>
        <w:tab w:val="clear" w:pos="3402"/>
        <w:tab w:val="num" w:pos="360"/>
      </w:tabs>
      <w:ind w:left="0" w:firstLine="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9279BA"/>
    <w:rPr>
      <w:rFonts w:ascii="Arial" w:eastAsiaTheme="majorEastAsia" w:hAnsi="Arial" w:cstheme="majorBidi"/>
      <w:b/>
      <w:bCs/>
      <w:sz w:val="28"/>
      <w:szCs w:val="28"/>
    </w:rPr>
  </w:style>
  <w:style w:type="numbering" w:customStyle="1" w:styleId="FormatvorlageNummerierteListeLinks063cmHngend063cm">
    <w:name w:val="Formatvorlage Nummerierte Liste Links:  0.63 cm Hängend:  0.63 cm"/>
    <w:basedOn w:val="KeineListe"/>
    <w:rsid w:val="00E47C52"/>
    <w:pPr>
      <w:numPr>
        <w:numId w:val="21"/>
      </w:numPr>
    </w:pPr>
  </w:style>
  <w:style w:type="numbering" w:customStyle="1" w:styleId="Formatvorlage1">
    <w:name w:val="Formatvorlage1"/>
    <w:uiPriority w:val="99"/>
    <w:rsid w:val="002B50CC"/>
    <w:pPr>
      <w:numPr>
        <w:numId w:val="29"/>
      </w:numPr>
    </w:pPr>
  </w:style>
  <w:style w:type="character" w:styleId="Fett">
    <w:name w:val="Strong"/>
    <w:basedOn w:val="Absatz-Standardschriftart"/>
    <w:uiPriority w:val="22"/>
    <w:qFormat/>
    <w:rsid w:val="00657E07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279BA"/>
    <w:rPr>
      <w:rFonts w:ascii="Arial" w:eastAsiaTheme="majorEastAsia" w:hAnsi="Arial" w:cstheme="majorBidi"/>
      <w:b/>
      <w:szCs w:val="26"/>
    </w:rPr>
  </w:style>
  <w:style w:type="paragraph" w:customStyle="1" w:styleId="function">
    <w:name w:val="function"/>
    <w:basedOn w:val="Standard"/>
    <w:rsid w:val="00EC39C5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  <w:lang w:eastAsia="de-CH"/>
    </w:rPr>
  </w:style>
  <w:style w:type="paragraph" w:customStyle="1" w:styleId="footerdetails">
    <w:name w:val="footerdetails"/>
    <w:basedOn w:val="Standard"/>
    <w:rsid w:val="00146E89"/>
    <w:rPr>
      <w:sz w:val="16"/>
    </w:rPr>
  </w:style>
  <w:style w:type="paragraph" w:styleId="StandardWeb">
    <w:name w:val="Normal (Web)"/>
    <w:basedOn w:val="Standard"/>
    <w:uiPriority w:val="99"/>
    <w:semiHidden/>
    <w:unhideWhenUsed/>
    <w:rsid w:val="00801F0B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  <w:lang w:eastAsia="de-CH"/>
    </w:rPr>
  </w:style>
  <w:style w:type="paragraph" w:customStyle="1" w:styleId="titel0">
    <w:name w:val="titel"/>
    <w:basedOn w:val="Standard"/>
    <w:rsid w:val="00B2538B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  <w:lang w:eastAsia="de-CH"/>
    </w:rPr>
  </w:style>
  <w:style w:type="paragraph" w:customStyle="1" w:styleId="seitentitel">
    <w:name w:val="seitentitel"/>
    <w:basedOn w:val="Standard"/>
    <w:link w:val="seitentitelZchn"/>
    <w:qFormat/>
    <w:rsid w:val="00BB0684"/>
    <w:pPr>
      <w:tabs>
        <w:tab w:val="left" w:pos="1276"/>
      </w:tabs>
    </w:pPr>
    <w:rPr>
      <w:b/>
      <w:sz w:val="28"/>
    </w:rPr>
  </w:style>
  <w:style w:type="paragraph" w:customStyle="1" w:styleId="TraktandumThema">
    <w:name w:val="Traktandum/Thema"/>
    <w:basedOn w:val="Standard"/>
    <w:link w:val="TraktandumThemaZchn"/>
    <w:qFormat/>
    <w:rsid w:val="00616620"/>
    <w:pPr>
      <w:spacing w:after="260"/>
    </w:pPr>
  </w:style>
  <w:style w:type="character" w:customStyle="1" w:styleId="seitentitelZchn">
    <w:name w:val="seitentitel Zchn"/>
    <w:basedOn w:val="Absatz-Standardschriftart"/>
    <w:link w:val="seitentitel"/>
    <w:rsid w:val="00BB0684"/>
    <w:rPr>
      <w:rFonts w:ascii="Arial" w:hAnsi="Arial"/>
      <w:b/>
      <w:sz w:val="28"/>
    </w:rPr>
  </w:style>
  <w:style w:type="paragraph" w:customStyle="1" w:styleId="traktandenliste">
    <w:name w:val="traktandenliste"/>
    <w:basedOn w:val="TraktandumThema"/>
    <w:link w:val="traktandenlisteZchn"/>
    <w:qFormat/>
    <w:rsid w:val="00616620"/>
    <w:pPr>
      <w:numPr>
        <w:numId w:val="43"/>
      </w:numPr>
    </w:pPr>
  </w:style>
  <w:style w:type="character" w:customStyle="1" w:styleId="TraktandumThemaZchn">
    <w:name w:val="Traktandum/Thema Zchn"/>
    <w:basedOn w:val="Absatz-Standardschriftart"/>
    <w:link w:val="TraktandumThema"/>
    <w:rsid w:val="00616620"/>
    <w:rPr>
      <w:rFonts w:ascii="Arial" w:hAnsi="Arial"/>
    </w:rPr>
  </w:style>
  <w:style w:type="character" w:customStyle="1" w:styleId="traktandenlisteZchn">
    <w:name w:val="traktandenliste Zchn"/>
    <w:basedOn w:val="TraktandumThemaZchn"/>
    <w:link w:val="traktandenliste"/>
    <w:rsid w:val="00616620"/>
    <w:rPr>
      <w:rFonts w:ascii="Arial" w:hAnsi="Arial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CA3CD5"/>
    <w:pPr>
      <w:numPr>
        <w:ilvl w:val="1"/>
      </w:numPr>
      <w:contextualSpacing/>
    </w:pPr>
    <w:rPr>
      <w:rFonts w:eastAsiaTheme="majorEastAsia" w:cstheme="majorBidi"/>
      <w:iCs/>
      <w:spacing w:val="15"/>
      <w:kern w:val="28"/>
      <w:sz w:val="28"/>
      <w:szCs w:val="24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CA3CD5"/>
    <w:rPr>
      <w:rFonts w:ascii="Arial" w:eastAsiaTheme="majorEastAsia" w:hAnsi="Arial" w:cstheme="majorBidi"/>
      <w:iCs/>
      <w:spacing w:val="15"/>
      <w:kern w:val="28"/>
      <w:sz w:val="28"/>
      <w:szCs w:val="24"/>
    </w:rPr>
  </w:style>
  <w:style w:type="paragraph" w:customStyle="1" w:styleId="untertitel0">
    <w:name w:val="untertitel"/>
    <w:basedOn w:val="Untertitel"/>
    <w:link w:val="untertitelZchn0"/>
    <w:qFormat/>
    <w:rsid w:val="00CA3CD5"/>
  </w:style>
  <w:style w:type="character" w:customStyle="1" w:styleId="untertitelZchn0">
    <w:name w:val="untertitel Zchn"/>
    <w:basedOn w:val="UntertitelZchn"/>
    <w:link w:val="untertitel0"/>
    <w:rsid w:val="00CA3CD5"/>
    <w:rPr>
      <w:rFonts w:ascii="Arial" w:eastAsiaTheme="majorEastAsia" w:hAnsi="Arial" w:cstheme="majorBidi"/>
      <w:iCs/>
      <w:spacing w:val="15"/>
      <w:kern w:val="28"/>
      <w:sz w:val="28"/>
      <w:szCs w:val="24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E5902"/>
    <w:rPr>
      <w:rFonts w:ascii="Arial" w:eastAsiaTheme="majorEastAsia" w:hAnsi="Arial" w:cstheme="majorBidi"/>
      <w:b/>
      <w:color w:val="000000" w:themeColor="text1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1E5902"/>
    <w:rPr>
      <w:rFonts w:ascii="Arial" w:eastAsiaTheme="majorEastAsia" w:hAnsi="Arial" w:cstheme="majorBidi"/>
      <w:b/>
      <w:iCs/>
      <w:color w:val="000000" w:themeColor="text1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1E5902"/>
    <w:rPr>
      <w:rFonts w:ascii="Arial" w:eastAsiaTheme="majorEastAsia" w:hAnsi="Arial" w:cstheme="majorBidi"/>
      <w:b/>
      <w:color w:val="000000" w:themeColor="text1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1E5902"/>
    <w:rPr>
      <w:rFonts w:ascii="Arial" w:eastAsiaTheme="majorEastAsia" w:hAnsi="Arial" w:cstheme="majorBidi"/>
      <w:i/>
      <w:color w:val="000000" w:themeColor="text1"/>
    </w:rPr>
  </w:style>
  <w:style w:type="character" w:customStyle="1" w:styleId="berschrift7Zchn">
    <w:name w:val="Überschrift 7 Zchn"/>
    <w:basedOn w:val="Absatz-Standardschriftart"/>
    <w:link w:val="berschrift7"/>
    <w:uiPriority w:val="9"/>
    <w:rsid w:val="009279B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9279B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9279B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8A0D8C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8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5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7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5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8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9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5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0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4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5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4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5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3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9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0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1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6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3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1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2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5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7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4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9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3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8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9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1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2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3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6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6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5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2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1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3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7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6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2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8.xml"/><Relationship Id="rId13" Type="http://schemas.openxmlformats.org/officeDocument/2006/relationships/settings" Target="settings.xml"/><Relationship Id="rId18" Type="http://schemas.openxmlformats.org/officeDocument/2006/relationships/image" Target="media/image2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customXml" Target="../customXml/item7.xml"/><Relationship Id="rId12" Type="http://schemas.openxmlformats.org/officeDocument/2006/relationships/styles" Target="styles.xml"/><Relationship Id="rId17" Type="http://schemas.openxmlformats.org/officeDocument/2006/relationships/image" Target="media/image1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endnotes" Target="endnotes.xml"/><Relationship Id="rId20" Type="http://schemas.openxmlformats.org/officeDocument/2006/relationships/image" Target="media/image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numbering" Target="numbering.xml"/><Relationship Id="rId24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footnotes" Target="footnotes.xml"/><Relationship Id="rId23" Type="http://schemas.openxmlformats.org/officeDocument/2006/relationships/header" Target="header1.xml"/><Relationship Id="rId28" Type="http://schemas.openxmlformats.org/officeDocument/2006/relationships/glossaryDocument" Target="glossary/document.xml"/><Relationship Id="rId10" Type="http://schemas.openxmlformats.org/officeDocument/2006/relationships/customXml" Target="../customXml/item10.xml"/><Relationship Id="rId19" Type="http://schemas.openxmlformats.org/officeDocument/2006/relationships/image" Target="media/image3.png"/><Relationship Id="rId4" Type="http://schemas.openxmlformats.org/officeDocument/2006/relationships/customXml" Target="../customXml/item4.xml"/><Relationship Id="rId9" Type="http://schemas.openxmlformats.org/officeDocument/2006/relationships/customXml" Target="../customXml/item9.xml"/><Relationship Id="rId14" Type="http://schemas.openxmlformats.org/officeDocument/2006/relationships/webSettings" Target="webSettings.xml"/><Relationship Id="rId22" Type="http://schemas.openxmlformats.org/officeDocument/2006/relationships/image" Target="media/image6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vinIglesias\OneDrive%20-%20officeatwork%20AG\Desktop\Projects%202021\fhnw.ch\Vorlagen\FHNW_Briefvorlage_A4_mit_Logo_d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62A2CB-E6BA-4613-AAA1-8E59B84A2CE5}"/>
      </w:docPartPr>
      <w:docPartBody>
        <w:p w:rsidR="009D4615" w:rsidRDefault="00630BDC">
          <w:r w:rsidRPr="00582BC0">
            <w:rPr>
              <w:rStyle w:val="Platzhaltertext"/>
            </w:rPr>
            <w:t>Click or tap here to enter text.</w:t>
          </w:r>
        </w:p>
      </w:docPartBody>
    </w:docPart>
    <w:docPart>
      <w:docPartPr>
        <w:name w:val="C1545A24D22543498D375BC2A65F534F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4C27073-E5DC-4B3B-8DDD-73B7F1DD98FF}"/>
      </w:docPartPr>
      <w:docPartBody>
        <w:p w:rsidR="009A3A74" w:rsidRDefault="00E46107" w:rsidP="00E46107">
          <w:pPr>
            <w:pStyle w:val="C1545A24D22543498D375BC2A65F534F"/>
          </w:pPr>
          <w:r w:rsidRPr="00582BC0">
            <w:rPr>
              <w:rStyle w:val="Platzhaltertext"/>
            </w:rPr>
            <w:t>Click or tap here to enter text.</w:t>
          </w:r>
        </w:p>
      </w:docPartBody>
    </w:docPart>
    <w:docPart>
      <w:docPartPr>
        <w:name w:val="662B4B4547C54389A0994D7E379FC765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3B3CEAAC-86D7-4378-817E-59E27A56A61D}"/>
      </w:docPartPr>
      <w:docPartBody>
        <w:p w:rsidR="00000000" w:rsidRDefault="00E001FF">
          <w:r w:rsidRPr="00BA2CC1">
            <w:rPr>
              <w:rStyle w:val="Platzhaltertext"/>
            </w:rPr>
            <w:t>​</w:t>
          </w:r>
        </w:p>
      </w:docPartBody>
    </w:docPart>
    <w:docPart>
      <w:docPartPr>
        <w:name w:val="818A30A329A94AC98563FF5B386CCCD7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D019D585-F842-4CA7-B33E-C0DEDC3C5584}"/>
      </w:docPartPr>
      <w:docPartBody>
        <w:p w:rsidR="00000000" w:rsidRDefault="00E001FF">
          <w:r w:rsidRPr="00BA2CC1">
            <w:rPr>
              <w:rStyle w:val="Platzhaltertext"/>
            </w:rPr>
            <w:t>​</w:t>
          </w:r>
        </w:p>
      </w:docPartBody>
    </w:docPart>
    <w:docPart>
      <w:docPartPr>
        <w:name w:val="67ADE89FDE0F4C07BD4157B4D11366A1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18C4D9EE-2BFE-4208-A15D-8B0AB922B3EF}"/>
      </w:docPartPr>
      <w:docPartBody>
        <w:p w:rsidR="00000000" w:rsidRDefault="00E001FF">
          <w:r w:rsidRPr="00BA2CC1">
            <w:rPr>
              <w:rStyle w:val="Platzhaltertext"/>
            </w:rPr>
            <w:t>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BDC"/>
    <w:rsid w:val="00014280"/>
    <w:rsid w:val="000234C0"/>
    <w:rsid w:val="000333A3"/>
    <w:rsid w:val="001320FC"/>
    <w:rsid w:val="00155E2A"/>
    <w:rsid w:val="001E34F7"/>
    <w:rsid w:val="001F0F78"/>
    <w:rsid w:val="00296220"/>
    <w:rsid w:val="002C20DE"/>
    <w:rsid w:val="002F698D"/>
    <w:rsid w:val="00302E8E"/>
    <w:rsid w:val="00315789"/>
    <w:rsid w:val="00330518"/>
    <w:rsid w:val="00394CBF"/>
    <w:rsid w:val="0043214F"/>
    <w:rsid w:val="004351F3"/>
    <w:rsid w:val="00454B1D"/>
    <w:rsid w:val="00455B05"/>
    <w:rsid w:val="0050371B"/>
    <w:rsid w:val="005939AC"/>
    <w:rsid w:val="005B231E"/>
    <w:rsid w:val="005B73B0"/>
    <w:rsid w:val="00630BDC"/>
    <w:rsid w:val="00655C8E"/>
    <w:rsid w:val="006A4B76"/>
    <w:rsid w:val="006E4ACA"/>
    <w:rsid w:val="006F6104"/>
    <w:rsid w:val="0074172E"/>
    <w:rsid w:val="00757B41"/>
    <w:rsid w:val="007A46BC"/>
    <w:rsid w:val="007F68A2"/>
    <w:rsid w:val="0082412E"/>
    <w:rsid w:val="00853DCF"/>
    <w:rsid w:val="008C1201"/>
    <w:rsid w:val="008C18EE"/>
    <w:rsid w:val="00907A41"/>
    <w:rsid w:val="00923CDA"/>
    <w:rsid w:val="0094724B"/>
    <w:rsid w:val="009A3A74"/>
    <w:rsid w:val="009B6AD1"/>
    <w:rsid w:val="009D4615"/>
    <w:rsid w:val="00A118B4"/>
    <w:rsid w:val="00A323D7"/>
    <w:rsid w:val="00A42571"/>
    <w:rsid w:val="00AA72A5"/>
    <w:rsid w:val="00B95F1A"/>
    <w:rsid w:val="00BD3EAA"/>
    <w:rsid w:val="00BF5C7B"/>
    <w:rsid w:val="00C03A7D"/>
    <w:rsid w:val="00C13816"/>
    <w:rsid w:val="00C6558D"/>
    <w:rsid w:val="00CB3F46"/>
    <w:rsid w:val="00D17726"/>
    <w:rsid w:val="00D6329B"/>
    <w:rsid w:val="00DD51FE"/>
    <w:rsid w:val="00E001FF"/>
    <w:rsid w:val="00E46107"/>
    <w:rsid w:val="00EF5127"/>
    <w:rsid w:val="00F21A95"/>
    <w:rsid w:val="00FA3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CH" w:eastAsia="de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E001FF"/>
    <w:rPr>
      <w:color w:val="808080"/>
    </w:rPr>
  </w:style>
  <w:style w:type="paragraph" w:customStyle="1" w:styleId="C1545A24D22543498D375BC2A65F534F">
    <w:name w:val="C1545A24D22543498D375BC2A65F534F"/>
    <w:rsid w:val="00E46107"/>
  </w:style>
  <w:style w:type="paragraph" w:customStyle="1" w:styleId="2B2F68196CDD47848D6BE990E381DFCE">
    <w:name w:val="2B2F68196CDD47848D6BE990E381DFCE"/>
    <w:rsid w:val="001F0F78"/>
    <w:pPr>
      <w:spacing w:after="0" w:line="240" w:lineRule="auto"/>
    </w:pPr>
    <w:rPr>
      <w:rFonts w:ascii="Arial" w:eastAsiaTheme="minorHAnsi" w:hAnsi="Arial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65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3" Type="http://schemas.microsoft.com/office/2011/relationships/webextension" Target="webextension3.xml"/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8">
    <wetp:webextensionref xmlns:r="http://schemas.openxmlformats.org/officeDocument/2006/relationships" r:id="rId1"/>
  </wetp:taskpane>
  <wetp:taskpane dockstate="right" visibility="0" width="350" row="2">
    <wetp:webextensionref xmlns:r="http://schemas.openxmlformats.org/officeDocument/2006/relationships" r:id="rId2"/>
  </wetp:taskpane>
  <wetp:taskpane dockstate="right" visibility="0" width="350" row="4">
    <wetp:webextensionref xmlns:r="http://schemas.openxmlformats.org/officeDocument/2006/relationships" r:id="rId3"/>
  </wetp:taskpane>
</wetp:taskpanes>
</file>

<file path=word/webextensions/webextension1.xml><?xml version="1.0" encoding="utf-8"?>
<we:webextension xmlns:we="http://schemas.microsoft.com/office/webextensions/webextension/2010/11" id="{7FA09F69-C8AB-4739-8701-C0363717FFA5}">
  <we:reference id="444c804e-8891-41f9-b246-f6dac759fca9" version="3.1.0.0" store="EXCatalog" storeType="EXCatalog"/>
  <we:alternateReferences>
    <we:reference id="WA104380518" version="3.1.0.0" store="en-US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3BC53E2C-63C0-440E-AACE-F510AA6E858C}">
  <we:reference id="e765dd0b-6697-44aa-9025-1ce65686c598" version="3.1.0.0" store="EXCatalog" storeType="EXCatalog"/>
  <we:alternateReferences>
    <we:reference id="WA104380519" version="3.1.0.0" store="en-US" storeType="OMEX"/>
  </we:alternateReferences>
  <we:properties>
    <we:property name="Office.AutoShowTaskpaneWithDocument" value="true"/>
  </we:properties>
  <we:bindings/>
  <we:snapshot xmlns:r="http://schemas.openxmlformats.org/officeDocument/2006/relationships"/>
</we:webextension>
</file>

<file path=word/webextensions/webextension3.xml><?xml version="1.0" encoding="utf-8"?>
<we:webextension xmlns:we="http://schemas.microsoft.com/office/webextensions/webextension/2010/11" id="{8E8E528C-CDED-4C33-BA2F-CE7B3FC6978D}">
  <we:reference id="ea375709-5511-4a7d-9ad9-0150d03e7fbe" version="3.1.0.0" store="EXCatalog" storeType="EXCatalog"/>
  <we:alternateReferences>
    <we:reference id="WA104380602" version="3.1.0.0" store="de-CH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10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0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_rels/item9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9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10.xml><?xml version="1.0" encoding="utf-8"?>
<evaluation xmlns="http://schema.officeatwork365.com/2015/evaluation">
  <parameters>officeatworkDocumentPart: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</parameters>
</evaluation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itle0 xmlns="4b7740e2-dd4b-4a20-9a64-b0a52f3a0c59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templateReference xmlns="http://schema.officeatwork.com/2022/templateReference">
  <reference>officeatworkDocumentPart: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</reference>
</templateReference>
</file>

<file path=customXml/item5.xml><?xml version="1.0" encoding="utf-8"?>
<designSettings xmlns="http://schema.officeatwork365.com/2015/designSettings">
  <settings>officeatworkDocumentPart: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</settings>
</designSetting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7.xml><?xml version="1.0" encoding="utf-8"?>
<documentPropertyPlaceholders xmlns="http://schema.officeatwork.com/2022/documentPropertyPlaceholders">
  <placeholders>officeatworkDocumentPart:U2FsdGVkX188vTK97P3Il8fosDYV8DCmCcgRhmdi1+Sn1oY/mny9ZwxIf656vGbDOToq9flRM4OOuG/glsv6LOcLYHBefbsFigG4kk87+rDtfGTpeOXjsK21blVDeNKzNq2ymI26TQ/33GqMnGHaGxN0J6BjEPf/Q0PsfJ3egJza8KemeuialRMzE1u6B9U4SYij2aUUJAoXIew2oqdvRA1G3oQWX5jln140Ha/L9gAXvWBlKHvSEqurT2rmEznCdMzYTLhq5bzCL3JtkzRcnUC4X6hOu6iDvJBva2rv91I=</placeholders>
</documentPropertyPlaceholders>
</file>

<file path=customXml/item8.xml><?xml version="1.0" encoding="utf-8"?>
<dataConnections xmlns="http://schema.officeatwork365.com/2015/dataConnections">
  <definitions>officeatworkDocumentPart: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</definitions>
</dataConnections>
</file>

<file path=customXml/item9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9F9EC43C3EC6C4F801E7AAA80A3BF26" ma:contentTypeVersion="6" ma:contentTypeDescription="Ein neues Dokument erstellen." ma:contentTypeScope="" ma:versionID="e3643964c7a02fee849dd43304b9b0ab">
  <xsd:schema xmlns:xsd="http://www.w3.org/2001/XMLSchema" xmlns:xs="http://www.w3.org/2001/XMLSchema" xmlns:p="http://schemas.microsoft.com/office/2006/metadata/properties" xmlns:ns2="4b7740e2-dd4b-4a20-9a64-b0a52f3a0c59" targetNamespace="http://schemas.microsoft.com/office/2006/metadata/properties" ma:root="true" ma:fieldsID="9549ed6240f72f13d5a20d4c8719faa4" ns2:_="">
    <xsd:import namespace="4b7740e2-dd4b-4a20-9a64-b0a52f3a0c5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Title0" minOccurs="0"/>
                <xsd:element ref="ns2:MediaServiceAutoKeyPoints" minOccurs="0"/>
                <xsd:element ref="ns2:MediaServiceKeyPoint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7740e2-dd4b-4a20-9a64-b0a52f3a0c5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Title0" ma:index="10" nillable="true" ma:displayName="Title" ma:format="Dropdown" ma:internalName="Title0">
      <xsd:simpleType>
        <xsd:restriction base="dms:Text">
          <xsd:maxLength value="255"/>
        </xsd:restriction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10.xml><?xml version="1.0" encoding="utf-8"?>
<ds:datastoreItem xmlns:ds="http://schemas.openxmlformats.org/officeDocument/2006/customXml" ds:itemID="{F9572174-D0F5-4AF4-9DD7-AF434C62917A}">
  <ds:schemaRefs>
    <ds:schemaRef ds:uri="http://schema.officeatwork365.com/2015/evaluation"/>
  </ds:schemaRefs>
</ds:datastoreItem>
</file>

<file path=customXml/itemProps2.xml><?xml version="1.0" encoding="utf-8"?>
<ds:datastoreItem xmlns:ds="http://schemas.openxmlformats.org/officeDocument/2006/customXml" ds:itemID="{1F6B0FBB-D13E-4918-976D-793DDDB207D9}">
  <ds:schemaRefs>
    <ds:schemaRef ds:uri="http://schemas.microsoft.com/office/2006/metadata/properties"/>
    <ds:schemaRef ds:uri="http://schemas.microsoft.com/office/infopath/2007/PartnerControls"/>
    <ds:schemaRef ds:uri="4b7740e2-dd4b-4a20-9a64-b0a52f3a0c59"/>
  </ds:schemaRefs>
</ds:datastoreItem>
</file>

<file path=customXml/itemProps3.xml><?xml version="1.0" encoding="utf-8"?>
<ds:datastoreItem xmlns:ds="http://schemas.openxmlformats.org/officeDocument/2006/customXml" ds:itemID="{9462FD11-357C-4B6A-9715-4D41433E767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605CA24-2608-F9D8-4AAF-C1E5FFA6BD61}">
  <ds:schemaRefs>
    <ds:schemaRef ds:uri="http://schema.officeatwork.com/2022/templateReference"/>
  </ds:schemaRefs>
</ds:datastoreItem>
</file>

<file path=customXml/itemProps5.xml><?xml version="1.0" encoding="utf-8"?>
<ds:datastoreItem xmlns:ds="http://schemas.openxmlformats.org/officeDocument/2006/customXml" ds:itemID="{8EFFA517-208C-42F7-8B7D-4D1435401C24}">
  <ds:schemaRefs>
    <ds:schemaRef ds:uri="http://schema.officeatwork365.com/2015/designSettings"/>
  </ds:schemaRefs>
</ds:datastoreItem>
</file>

<file path=customXml/itemProps6.xml><?xml version="1.0" encoding="utf-8"?>
<ds:datastoreItem xmlns:ds="http://schemas.openxmlformats.org/officeDocument/2006/customXml" ds:itemID="{B015B207-2E71-45A5-8DAF-80510AF974A8}">
  <ds:schemaRefs>
    <ds:schemaRef ds:uri="http://schemas.openxmlformats.org/officeDocument/2006/bibliography"/>
  </ds:schemaRefs>
</ds:datastoreItem>
</file>

<file path=customXml/itemProps7.xml><?xml version="1.0" encoding="utf-8"?>
<ds:datastoreItem xmlns:ds="http://schemas.openxmlformats.org/officeDocument/2006/customXml" ds:itemID="{783D16B8-90EE-4EB6-B102-57A37226A2E3}">
  <ds:schemaRefs>
    <ds:schemaRef ds:uri="http://schema.officeatwork.com/2022/documentPropertyPlaceholders"/>
  </ds:schemaRefs>
</ds:datastoreItem>
</file>

<file path=customXml/itemProps8.xml><?xml version="1.0" encoding="utf-8"?>
<ds:datastoreItem xmlns:ds="http://schemas.openxmlformats.org/officeDocument/2006/customXml" ds:itemID="{5D0CB272-25A6-4682-AC9B-9581952EA7EE}">
  <ds:schemaRefs>
    <ds:schemaRef ds:uri="http://schema.officeatwork365.com/2015/dataConnections"/>
  </ds:schemaRefs>
</ds:datastoreItem>
</file>

<file path=customXml/itemProps9.xml><?xml version="1.0" encoding="utf-8"?>
<ds:datastoreItem xmlns:ds="http://schemas.openxmlformats.org/officeDocument/2006/customXml" ds:itemID="{262E7F44-52DF-4C77-8E74-11D8D07C8B3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7740e2-dd4b-4a20-9a64-b0a52f3a0c5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FHNW_Briefvorlage_A4_mit_Logo_de</Template>
  <TotalTime>0</TotalTime>
  <Pages>5</Pages>
  <Words>438</Words>
  <Characters>3101</Characters>
  <Application>Microsoft Office Word</Application>
  <DocSecurity>0</DocSecurity>
  <Lines>88</Lines>
  <Paragraphs>44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Fachhochschule Nordwestschweiz</Company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Besprechung mit Christoph Nänni vom 06.12.2023</dc:title>
  <dc:creator>Fachhochschule Nordwestschweiz FHNW</dc:creator>
  <cp:lastModifiedBy>Alessandro Gregori (s)</cp:lastModifiedBy>
  <cp:revision>1</cp:revision>
  <cp:lastPrinted>2024-01-07T14:10:00Z</cp:lastPrinted>
  <dcterms:created xsi:type="dcterms:W3CDTF">2022-04-21T07:53:00Z</dcterms:created>
  <dcterms:modified xsi:type="dcterms:W3CDTF">2024-01-07T14:16:00Z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0x01010019F9EC43C3EC6C4F801E7AAA80A3BF26</vt:lpwstr>
  </property>
</Properties>
</file>